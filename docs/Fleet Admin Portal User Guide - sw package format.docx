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EC050" w14:textId="77777777" w:rsidR="00D8616A" w:rsidRDefault="00D8616A" w:rsidP="00D8616A"/>
    <w:p w14:paraId="0D29DBFF" w14:textId="1D3B3BE0" w:rsidR="00BE386C" w:rsidRDefault="009E5BA6" w:rsidP="009E5BA6">
      <w:pPr>
        <w:pStyle w:val="Heading1"/>
      </w:pPr>
      <w:bookmarkStart w:id="0" w:name="_Toc14080020"/>
      <w:r>
        <w:t>Appendix A: File Formats</w:t>
      </w:r>
      <w:bookmarkEnd w:id="0"/>
    </w:p>
    <w:p w14:paraId="0495B680" w14:textId="6887C030" w:rsidR="009E5BA6" w:rsidRDefault="00C91FFC" w:rsidP="009E5BA6">
      <w:pPr>
        <w:pStyle w:val="AQ-5Body"/>
        <w:rPr>
          <w:lang w:eastAsia="x-none"/>
        </w:rPr>
      </w:pPr>
      <w:r>
        <w:rPr>
          <w:lang w:eastAsia="x-none"/>
        </w:rPr>
        <w:t>Details on how to format files uploaded to the portal follow.</w:t>
      </w:r>
    </w:p>
    <w:p w14:paraId="3AE4F23D" w14:textId="1EA010AD" w:rsidR="00C91FFC" w:rsidRDefault="00C91FFC" w:rsidP="00C91FFC">
      <w:pPr>
        <w:pStyle w:val="Heading2"/>
      </w:pPr>
      <w:bookmarkStart w:id="1" w:name="_Toc14080021"/>
      <w:r>
        <w:t>Software packages</w:t>
      </w:r>
      <w:bookmarkEnd w:id="1"/>
    </w:p>
    <w:p w14:paraId="7DAC7185" w14:textId="7FB84F89" w:rsidR="00C91FFC" w:rsidRDefault="000F7D09" w:rsidP="009E5BA6">
      <w:pPr>
        <w:pStyle w:val="AQ-5Body"/>
        <w:rPr>
          <w:lang w:eastAsia="x-none"/>
        </w:rPr>
      </w:pPr>
      <w:r>
        <w:rPr>
          <w:lang w:eastAsia="x-none"/>
        </w:rPr>
        <w:t xml:space="preserve">A software package </w:t>
      </w:r>
      <w:r w:rsidR="0016657C">
        <w:rPr>
          <w:lang w:eastAsia="x-none"/>
        </w:rPr>
        <w:t xml:space="preserve">upload </w:t>
      </w:r>
      <w:r>
        <w:rPr>
          <w:lang w:eastAsia="x-none"/>
        </w:rPr>
        <w:t>consists of a zip file containing the actual software package file, a manifest file, and a signature file. All files within the zip file are located in the top-level directory:</w:t>
      </w:r>
    </w:p>
    <w:p w14:paraId="7E6708ED" w14:textId="56A32856" w:rsidR="000F7D09" w:rsidRDefault="000F7D09" w:rsidP="009E5BA6">
      <w:pPr>
        <w:pStyle w:val="AQ-5Body"/>
        <w:rPr>
          <w:lang w:eastAsia="x-none"/>
        </w:rPr>
      </w:pPr>
      <w:r>
        <w:rPr>
          <w:lang w:eastAsia="x-none"/>
        </w:rPr>
        <w:t>package.zip</w:t>
      </w:r>
      <w:r>
        <w:rPr>
          <w:lang w:eastAsia="x-none"/>
        </w:rPr>
        <w:br/>
        <w:t>\manifest.json</w:t>
      </w:r>
      <w:r>
        <w:rPr>
          <w:lang w:eastAsia="x-none"/>
        </w:rPr>
        <w:br/>
        <w:t>\package</w:t>
      </w:r>
      <w:r>
        <w:rPr>
          <w:lang w:eastAsia="x-none"/>
        </w:rPr>
        <w:br/>
        <w:t>\signature</w:t>
      </w:r>
    </w:p>
    <w:p w14:paraId="51F94EBB" w14:textId="41EC5775" w:rsidR="0016657C" w:rsidRDefault="0016657C" w:rsidP="0016657C">
      <w:pPr>
        <w:pStyle w:val="Heading3"/>
      </w:pPr>
      <w:bookmarkStart w:id="2" w:name="_Toc14080022"/>
      <w:r>
        <w:t>Manifest file</w:t>
      </w:r>
      <w:bookmarkEnd w:id="2"/>
    </w:p>
    <w:p w14:paraId="22E3F21B" w14:textId="60A8AAD5" w:rsidR="0016657C" w:rsidRDefault="0016657C" w:rsidP="009E5BA6">
      <w:pPr>
        <w:pStyle w:val="AQ-5Body"/>
        <w:rPr>
          <w:lang w:eastAsia="x-none"/>
        </w:rPr>
      </w:pPr>
      <w:r>
        <w:rPr>
          <w:lang w:eastAsia="x-none"/>
        </w:rPr>
        <w:t>The manifest file must be named manifest.json. It is a well-formed JSON document that describes the intrinsic properties of the software upload contents.</w:t>
      </w:r>
    </w:p>
    <w:p w14:paraId="41AE9E4C" w14:textId="16F1E364" w:rsidR="00637B8F" w:rsidRDefault="00637B8F" w:rsidP="009E5BA6">
      <w:pPr>
        <w:pStyle w:val="AQ-5Body"/>
        <w:rPr>
          <w:lang w:eastAsia="x-none"/>
        </w:rPr>
      </w:pPr>
      <w:r>
        <w:rPr>
          <w:lang w:eastAsia="x-none"/>
        </w:rPr>
        <w:t>The properties of the manifest file are as follows: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953"/>
        <w:gridCol w:w="2574"/>
        <w:gridCol w:w="1329"/>
        <w:gridCol w:w="3494"/>
      </w:tblGrid>
      <w:tr w:rsidR="00637B8F" w14:paraId="5B85732C" w14:textId="77777777" w:rsidTr="00F3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645C8815" w14:textId="1F69CFAE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Property</w:t>
            </w:r>
          </w:p>
        </w:tc>
        <w:tc>
          <w:tcPr>
            <w:tcW w:w="2613" w:type="dxa"/>
          </w:tcPr>
          <w:p w14:paraId="4CDD684B" w14:textId="7B45E531" w:rsidR="00637B8F" w:rsidRDefault="00637B8F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Type</w:t>
            </w:r>
          </w:p>
        </w:tc>
        <w:tc>
          <w:tcPr>
            <w:tcW w:w="1260" w:type="dxa"/>
          </w:tcPr>
          <w:p w14:paraId="64F6D6D7" w14:textId="24BBFDC2" w:rsidR="00637B8F" w:rsidRDefault="00637B8F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Mandatory</w:t>
            </w:r>
          </w:p>
        </w:tc>
        <w:tc>
          <w:tcPr>
            <w:tcW w:w="3595" w:type="dxa"/>
          </w:tcPr>
          <w:p w14:paraId="6C9CEEE3" w14:textId="5A9FD357" w:rsidR="00637B8F" w:rsidRDefault="00637B8F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</w:tr>
      <w:tr w:rsidR="00637B8F" w14:paraId="27ECCE0A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29A050CD" w14:textId="52B25BAF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companyName</w:t>
            </w:r>
          </w:p>
        </w:tc>
        <w:tc>
          <w:tcPr>
            <w:tcW w:w="2613" w:type="dxa"/>
          </w:tcPr>
          <w:p w14:paraId="06489EF2" w14:textId="75D2E282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255)</w:t>
            </w:r>
          </w:p>
        </w:tc>
        <w:tc>
          <w:tcPr>
            <w:tcW w:w="1260" w:type="dxa"/>
          </w:tcPr>
          <w:p w14:paraId="2B064E8E" w14:textId="6BA30435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2C00709C" w14:textId="78E27005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 xml:space="preserve">Name of the company </w:t>
            </w:r>
          </w:p>
        </w:tc>
      </w:tr>
      <w:tr w:rsidR="00637B8F" w14:paraId="0027F3D7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42A92668" w14:textId="1A547AB4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subsystem</w:t>
            </w:r>
          </w:p>
        </w:tc>
        <w:tc>
          <w:tcPr>
            <w:tcW w:w="2613" w:type="dxa"/>
          </w:tcPr>
          <w:p w14:paraId="6E333646" w14:textId="40FC9A2B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100)</w:t>
            </w:r>
          </w:p>
        </w:tc>
        <w:tc>
          <w:tcPr>
            <w:tcW w:w="1260" w:type="dxa"/>
          </w:tcPr>
          <w:p w14:paraId="3DB61B1C" w14:textId="64841765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642D8B9B" w14:textId="77777777" w:rsidR="001D20D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 xml:space="preserve">Name of the subsystem to which the software package applies. The subsystem is converted to lower case when stored. </w:t>
            </w:r>
          </w:p>
          <w:p w14:paraId="48A09786" w14:textId="206ACF33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 xml:space="preserve">Example: ‘HEAD UNIT’ </w:t>
            </w:r>
            <w:r w:rsidR="001D20DF">
              <w:rPr>
                <w:lang w:eastAsia="x-none"/>
              </w:rPr>
              <w:t xml:space="preserve">is </w:t>
            </w:r>
            <w:r>
              <w:rPr>
                <w:lang w:eastAsia="x-none"/>
              </w:rPr>
              <w:t>stored as ‘head unit’.</w:t>
            </w:r>
          </w:p>
          <w:p w14:paraId="0E3AC86F" w14:textId="53E1C732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Search is case insensitive.</w:t>
            </w:r>
          </w:p>
        </w:tc>
      </w:tr>
      <w:tr w:rsidR="00637B8F" w14:paraId="6B3785C9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17C22459" w14:textId="581F9EC3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softwareName</w:t>
            </w:r>
          </w:p>
        </w:tc>
        <w:tc>
          <w:tcPr>
            <w:tcW w:w="2613" w:type="dxa"/>
          </w:tcPr>
          <w:p w14:paraId="0DF92861" w14:textId="58ED5029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255)</w:t>
            </w:r>
          </w:p>
        </w:tc>
        <w:tc>
          <w:tcPr>
            <w:tcW w:w="1260" w:type="dxa"/>
          </w:tcPr>
          <w:p w14:paraId="2A8EBC01" w14:textId="58667BA6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40CF4930" w14:textId="21C35C97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A unique name to identify software package</w:t>
            </w:r>
          </w:p>
        </w:tc>
      </w:tr>
      <w:tr w:rsidR="00637B8F" w14:paraId="73AEB43C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4C145792" w14:textId="3911B831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buildDate</w:t>
            </w:r>
          </w:p>
        </w:tc>
        <w:tc>
          <w:tcPr>
            <w:tcW w:w="2613" w:type="dxa"/>
          </w:tcPr>
          <w:p w14:paraId="43705714" w14:textId="21810531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ISO 8601 Date-Time</w:t>
            </w:r>
          </w:p>
        </w:tc>
        <w:tc>
          <w:tcPr>
            <w:tcW w:w="1260" w:type="dxa"/>
          </w:tcPr>
          <w:p w14:paraId="47C96857" w14:textId="274E1ECF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14B4B5CA" w14:textId="15C45460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Date the package is built</w:t>
            </w:r>
          </w:p>
        </w:tc>
      </w:tr>
      <w:tr w:rsidR="00637B8F" w14:paraId="437A4BE5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1045684C" w14:textId="087D4012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filetype</w:t>
            </w:r>
          </w:p>
        </w:tc>
        <w:tc>
          <w:tcPr>
            <w:tcW w:w="2613" w:type="dxa"/>
          </w:tcPr>
          <w:p w14:paraId="51BEE0E2" w14:textId="09B75E6A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1260" w:type="dxa"/>
          </w:tcPr>
          <w:p w14:paraId="22C61D90" w14:textId="46D53C87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68E0BA35" w14:textId="462693A8" w:rsidR="00637B8F" w:rsidRPr="00133342" w:rsidRDefault="00133342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Package type</w:t>
            </w:r>
          </w:p>
          <w:p w14:paraId="2568E086" w14:textId="10547B38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{DIFFERENTIAL, FULL}</w:t>
            </w:r>
          </w:p>
        </w:tc>
      </w:tr>
      <w:tr w:rsidR="00637B8F" w14:paraId="64AB2C68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45BE7A84" w14:textId="122633CB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filename</w:t>
            </w:r>
          </w:p>
        </w:tc>
        <w:tc>
          <w:tcPr>
            <w:tcW w:w="2613" w:type="dxa"/>
          </w:tcPr>
          <w:p w14:paraId="376EEA21" w14:textId="2EA7804A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255)</w:t>
            </w:r>
          </w:p>
        </w:tc>
        <w:tc>
          <w:tcPr>
            <w:tcW w:w="1260" w:type="dxa"/>
          </w:tcPr>
          <w:p w14:paraId="3518B51A" w14:textId="57A404CD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0FE87A5E" w14:textId="05D5B575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The filename for the software update package. Must match the exact name of the software package file.</w:t>
            </w:r>
          </w:p>
        </w:tc>
      </w:tr>
      <w:tr w:rsidR="00637B8F" w14:paraId="7848932B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15D37DD5" w14:textId="1AC5EB8B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>price</w:t>
            </w:r>
          </w:p>
        </w:tc>
        <w:tc>
          <w:tcPr>
            <w:tcW w:w="2613" w:type="dxa"/>
          </w:tcPr>
          <w:p w14:paraId="6D8F0501" w14:textId="5ECF291D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Big Decimal</w:t>
            </w:r>
          </w:p>
        </w:tc>
        <w:tc>
          <w:tcPr>
            <w:tcW w:w="1260" w:type="dxa"/>
          </w:tcPr>
          <w:p w14:paraId="22BFF326" w14:textId="029BEEF2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595" w:type="dxa"/>
          </w:tcPr>
          <w:p w14:paraId="38DFAEFB" w14:textId="67DC3D96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The price of the package if the package is purchasable</w:t>
            </w:r>
          </w:p>
        </w:tc>
      </w:tr>
      <w:tr w:rsidR="00637B8F" w14:paraId="07AA865E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64774604" w14:textId="3506460D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imagesFileName</w:t>
            </w:r>
          </w:p>
        </w:tc>
        <w:tc>
          <w:tcPr>
            <w:tcW w:w="2613" w:type="dxa"/>
          </w:tcPr>
          <w:p w14:paraId="4EC5F96C" w14:textId="50E532A7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</w:t>
            </w:r>
          </w:p>
        </w:tc>
        <w:tc>
          <w:tcPr>
            <w:tcW w:w="1260" w:type="dxa"/>
          </w:tcPr>
          <w:p w14:paraId="1BFE70AA" w14:textId="2A378EC1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595" w:type="dxa"/>
          </w:tcPr>
          <w:p w14:paraId="0B34E7BA" w14:textId="7860AB68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The zip file name if the package contains any zip of images.</w:t>
            </w:r>
          </w:p>
        </w:tc>
      </w:tr>
      <w:tr w:rsidR="00637B8F" w14:paraId="0188AB88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7E52E67B" w14:textId="4D602476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resultConfig</w:t>
            </w:r>
          </w:p>
        </w:tc>
        <w:tc>
          <w:tcPr>
            <w:tcW w:w="2613" w:type="dxa"/>
          </w:tcPr>
          <w:p w14:paraId="4D6107D3" w14:textId="158962D0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VehicleElementConfig</w:t>
            </w:r>
          </w:p>
        </w:tc>
        <w:tc>
          <w:tcPr>
            <w:tcW w:w="1260" w:type="dxa"/>
          </w:tcPr>
          <w:p w14:paraId="1E760F55" w14:textId="5537E507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3236F603" w14:textId="0A27D9CC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The resulting VehicleElementConfig supplied by this update.</w:t>
            </w:r>
          </w:p>
        </w:tc>
      </w:tr>
      <w:tr w:rsidR="00637B8F" w14:paraId="657535F9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48EAD189" w14:textId="1B3229EA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startConfig</w:t>
            </w:r>
          </w:p>
        </w:tc>
        <w:tc>
          <w:tcPr>
            <w:tcW w:w="2613" w:type="dxa"/>
          </w:tcPr>
          <w:p w14:paraId="7375434B" w14:textId="6ABA2D9D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VehicleElementConfig []</w:t>
            </w:r>
          </w:p>
        </w:tc>
        <w:tc>
          <w:tcPr>
            <w:tcW w:w="1260" w:type="dxa"/>
          </w:tcPr>
          <w:p w14:paraId="74A37BDE" w14:textId="1D667A0B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3ED3FBF2" w14:textId="30B0534F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An array of starting VehicleElementConfig for which this update applies.</w:t>
            </w:r>
          </w:p>
        </w:tc>
      </w:tr>
      <w:tr w:rsidR="00637B8F" w14:paraId="01C96C24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030DB95D" w14:textId="10DA3BBE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dependencies</w:t>
            </w:r>
          </w:p>
        </w:tc>
        <w:tc>
          <w:tcPr>
            <w:tcW w:w="2613" w:type="dxa"/>
          </w:tcPr>
          <w:p w14:paraId="408CE6A6" w14:textId="6E63D4EC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VehicleElementConfig []</w:t>
            </w:r>
          </w:p>
        </w:tc>
        <w:tc>
          <w:tcPr>
            <w:tcW w:w="1260" w:type="dxa"/>
          </w:tcPr>
          <w:p w14:paraId="78793B2E" w14:textId="2883EEF1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595" w:type="dxa"/>
          </w:tcPr>
          <w:p w14:paraId="5DE0527D" w14:textId="6B30A6FB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An array of required VehicleElementConfig dependencies in order for this update to apply.</w:t>
            </w:r>
          </w:p>
        </w:tc>
      </w:tr>
      <w:tr w:rsidR="00637B8F" w14:paraId="261577C9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2F91F07D" w14:textId="16DA5A07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  <w:tc>
          <w:tcPr>
            <w:tcW w:w="2613" w:type="dxa"/>
          </w:tcPr>
          <w:p w14:paraId="0CC3A868" w14:textId="2BC517D1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1000)</w:t>
            </w:r>
          </w:p>
        </w:tc>
        <w:tc>
          <w:tcPr>
            <w:tcW w:w="1260" w:type="dxa"/>
          </w:tcPr>
          <w:p w14:paraId="49204BB6" w14:textId="009EE7C9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595" w:type="dxa"/>
          </w:tcPr>
          <w:p w14:paraId="77056C37" w14:textId="36BABDD0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A short description of the update that will be visible to a system administrator, but not the consumer.</w:t>
            </w:r>
          </w:p>
        </w:tc>
      </w:tr>
      <w:tr w:rsidR="00637B8F" w14:paraId="7620F821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7D4BD770" w14:textId="446091FE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independent</w:t>
            </w:r>
          </w:p>
        </w:tc>
        <w:tc>
          <w:tcPr>
            <w:tcW w:w="2613" w:type="dxa"/>
          </w:tcPr>
          <w:p w14:paraId="6194E397" w14:textId="679A038B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boolean</w:t>
            </w:r>
          </w:p>
        </w:tc>
        <w:tc>
          <w:tcPr>
            <w:tcW w:w="1260" w:type="dxa"/>
          </w:tcPr>
          <w:p w14:paraId="27EBF418" w14:textId="4DF7CB20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595" w:type="dxa"/>
          </w:tcPr>
          <w:p w14:paraId="1B319418" w14:textId="77777777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 xml:space="preserve">Determines whether the package is independent of other packages. </w:t>
            </w:r>
          </w:p>
          <w:p w14:paraId="22000733" w14:textId="580B300A" w:rsidR="00637B8F" w:rsidRDefault="00637B8F" w:rsidP="00637B8F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Default is false</w:t>
            </w:r>
          </w:p>
        </w:tc>
      </w:tr>
      <w:tr w:rsidR="00637B8F" w14:paraId="0079ADFB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646FB302" w14:textId="073EAC9A" w:rsidR="00637B8F" w:rsidRDefault="00637B8F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updateType</w:t>
            </w:r>
          </w:p>
        </w:tc>
        <w:tc>
          <w:tcPr>
            <w:tcW w:w="2613" w:type="dxa"/>
          </w:tcPr>
          <w:p w14:paraId="2C3341B9" w14:textId="3C60CA39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Enum</w:t>
            </w:r>
          </w:p>
        </w:tc>
        <w:tc>
          <w:tcPr>
            <w:tcW w:w="1260" w:type="dxa"/>
          </w:tcPr>
          <w:p w14:paraId="456D228F" w14:textId="3E16B273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595" w:type="dxa"/>
          </w:tcPr>
          <w:p w14:paraId="06D3A550" w14:textId="172F533D" w:rsidR="00637B8F" w:rsidRDefault="00637B8F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37B8F">
              <w:rPr>
                <w:lang w:eastAsia="x-none"/>
              </w:rPr>
              <w:t>{UPGRADE/DOWNGRADE}</w:t>
            </w:r>
          </w:p>
        </w:tc>
      </w:tr>
    </w:tbl>
    <w:p w14:paraId="58AD22C2" w14:textId="05399BC0" w:rsidR="00637B8F" w:rsidRDefault="00637B8F" w:rsidP="009E5BA6">
      <w:pPr>
        <w:pStyle w:val="AQ-5Body"/>
        <w:rPr>
          <w:lang w:eastAsia="x-none"/>
        </w:rPr>
      </w:pPr>
    </w:p>
    <w:p w14:paraId="0E18DB30" w14:textId="2429EF5D" w:rsidR="006A3922" w:rsidRDefault="006A3922" w:rsidP="009E5BA6">
      <w:pPr>
        <w:pStyle w:val="AQ-5Body"/>
        <w:rPr>
          <w:lang w:eastAsia="x-none"/>
        </w:rPr>
      </w:pPr>
      <w:r>
        <w:rPr>
          <w:lang w:eastAsia="x-none"/>
        </w:rPr>
        <w:t>VehicleElementConfig properties: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8"/>
        <w:gridCol w:w="2604"/>
        <w:gridCol w:w="1329"/>
        <w:gridCol w:w="3719"/>
      </w:tblGrid>
      <w:tr w:rsidR="006A3922" w14:paraId="6C17EF0B" w14:textId="77777777" w:rsidTr="00F3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A53CF8" w14:textId="7BDDF84F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Property</w:t>
            </w:r>
          </w:p>
        </w:tc>
        <w:tc>
          <w:tcPr>
            <w:tcW w:w="2610" w:type="dxa"/>
          </w:tcPr>
          <w:p w14:paraId="0520DA34" w14:textId="41B4FEA8" w:rsidR="006A3922" w:rsidRDefault="006A3922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Type</w:t>
            </w:r>
          </w:p>
        </w:tc>
        <w:tc>
          <w:tcPr>
            <w:tcW w:w="1260" w:type="dxa"/>
          </w:tcPr>
          <w:p w14:paraId="585FA3C7" w14:textId="1D73C7CF" w:rsidR="006A3922" w:rsidRDefault="006A3922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Mandatory</w:t>
            </w:r>
          </w:p>
        </w:tc>
        <w:tc>
          <w:tcPr>
            <w:tcW w:w="3775" w:type="dxa"/>
          </w:tcPr>
          <w:p w14:paraId="681AED8B" w14:textId="570AD60E" w:rsidR="006A3922" w:rsidRDefault="006A3922" w:rsidP="009E5BA6">
            <w:pPr>
              <w:pStyle w:val="AQ-5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Description</w:t>
            </w:r>
          </w:p>
        </w:tc>
      </w:tr>
      <w:tr w:rsidR="006A3922" w14:paraId="0A3675CD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3A7B5E" w14:textId="77777777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id</w:t>
            </w:r>
          </w:p>
        </w:tc>
        <w:tc>
          <w:tcPr>
            <w:tcW w:w="2610" w:type="dxa"/>
          </w:tcPr>
          <w:p w14:paraId="779BC772" w14:textId="21F0C867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Long</w:t>
            </w:r>
          </w:p>
        </w:tc>
        <w:tc>
          <w:tcPr>
            <w:tcW w:w="1260" w:type="dxa"/>
          </w:tcPr>
          <w:p w14:paraId="2E3F5BD3" w14:textId="74845A96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775" w:type="dxa"/>
          </w:tcPr>
          <w:p w14:paraId="4FB2676C" w14:textId="45C3D925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Unique identifier assigned by the server for a software package. Not present in request to add a software package.</w:t>
            </w:r>
          </w:p>
        </w:tc>
      </w:tr>
      <w:tr w:rsidR="006A3922" w14:paraId="08204164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51EB99" w14:textId="5D33A2D2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partNumber</w:t>
            </w:r>
          </w:p>
        </w:tc>
        <w:tc>
          <w:tcPr>
            <w:tcW w:w="2610" w:type="dxa"/>
          </w:tcPr>
          <w:p w14:paraId="6FC83A46" w14:textId="3CF8DCA8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100)</w:t>
            </w:r>
          </w:p>
        </w:tc>
        <w:tc>
          <w:tcPr>
            <w:tcW w:w="1260" w:type="dxa"/>
          </w:tcPr>
          <w:p w14:paraId="6F708CA2" w14:textId="143D51D4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775" w:type="dxa"/>
          </w:tcPr>
          <w:p w14:paraId="4BD010C5" w14:textId="552A829B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Unique part number for the vehicle element.</w:t>
            </w:r>
          </w:p>
        </w:tc>
      </w:tr>
      <w:tr w:rsidR="006A3922" w14:paraId="0686F1D6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795B6A" w14:textId="4AFC4562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>hwVersion</w:t>
            </w:r>
          </w:p>
        </w:tc>
        <w:tc>
          <w:tcPr>
            <w:tcW w:w="2610" w:type="dxa"/>
          </w:tcPr>
          <w:p w14:paraId="42B4D34A" w14:textId="2F5CD4A0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100)</w:t>
            </w:r>
          </w:p>
        </w:tc>
        <w:tc>
          <w:tcPr>
            <w:tcW w:w="1260" w:type="dxa"/>
          </w:tcPr>
          <w:p w14:paraId="2E1A994C" w14:textId="781B3B99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775" w:type="dxa"/>
          </w:tcPr>
          <w:p w14:paraId="4D77C32A" w14:textId="2B6A1EB6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Hardware version for the vehicle element.</w:t>
            </w:r>
          </w:p>
        </w:tc>
      </w:tr>
      <w:tr w:rsidR="006A3922" w14:paraId="002C5E45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F84E7A" w14:textId="4FD44540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fwVersion</w:t>
            </w:r>
          </w:p>
        </w:tc>
        <w:tc>
          <w:tcPr>
            <w:tcW w:w="2610" w:type="dxa"/>
          </w:tcPr>
          <w:p w14:paraId="2DE7467C" w14:textId="117B267B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100)</w:t>
            </w:r>
          </w:p>
        </w:tc>
        <w:tc>
          <w:tcPr>
            <w:tcW w:w="1260" w:type="dxa"/>
          </w:tcPr>
          <w:p w14:paraId="1C87C450" w14:textId="406C5397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775" w:type="dxa"/>
          </w:tcPr>
          <w:p w14:paraId="1F830390" w14:textId="5BCBCD77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Firmware version for the vehicle element.</w:t>
            </w:r>
          </w:p>
        </w:tc>
      </w:tr>
      <w:tr w:rsidR="006A3922" w14:paraId="0D5BA4AE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1291DF6" w14:textId="28D17F52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swVersion</w:t>
            </w:r>
          </w:p>
        </w:tc>
        <w:tc>
          <w:tcPr>
            <w:tcW w:w="2610" w:type="dxa"/>
          </w:tcPr>
          <w:p w14:paraId="616F363E" w14:textId="4A07807C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String (limit 100)</w:t>
            </w:r>
          </w:p>
        </w:tc>
        <w:tc>
          <w:tcPr>
            <w:tcW w:w="1260" w:type="dxa"/>
          </w:tcPr>
          <w:p w14:paraId="0280C284" w14:textId="3989D1A2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Yes</w:t>
            </w:r>
          </w:p>
        </w:tc>
        <w:tc>
          <w:tcPr>
            <w:tcW w:w="3775" w:type="dxa"/>
          </w:tcPr>
          <w:p w14:paraId="20B2FB33" w14:textId="3DB088BE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Software version for the vehicle element.</w:t>
            </w:r>
          </w:p>
        </w:tc>
      </w:tr>
      <w:tr w:rsidR="006A3922" w14:paraId="66FC7229" w14:textId="77777777" w:rsidTr="00F35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C966D4" w14:textId="0669F6DE" w:rsidR="006A3922" w:rsidRDefault="006A3922" w:rsidP="009E5BA6">
            <w:pPr>
              <w:pStyle w:val="AQ-5Body"/>
              <w:rPr>
                <w:lang w:eastAsia="x-none"/>
              </w:rPr>
            </w:pPr>
            <w:r>
              <w:rPr>
                <w:lang w:eastAsia="x-none"/>
              </w:rPr>
              <w:t>elements</w:t>
            </w:r>
          </w:p>
        </w:tc>
        <w:tc>
          <w:tcPr>
            <w:tcW w:w="2610" w:type="dxa"/>
          </w:tcPr>
          <w:p w14:paraId="3C7A8EA9" w14:textId="7AE87E98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VehicleElementConfig []</w:t>
            </w:r>
          </w:p>
        </w:tc>
        <w:tc>
          <w:tcPr>
            <w:tcW w:w="1260" w:type="dxa"/>
          </w:tcPr>
          <w:p w14:paraId="44BFB359" w14:textId="736BBE81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No</w:t>
            </w:r>
          </w:p>
        </w:tc>
        <w:tc>
          <w:tcPr>
            <w:tcW w:w="3775" w:type="dxa"/>
          </w:tcPr>
          <w:p w14:paraId="095041E4" w14:textId="16A86B5A" w:rsidR="006A3922" w:rsidRDefault="006A3922" w:rsidP="009E5BA6">
            <w:pPr>
              <w:pStyle w:val="AQ-5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6A3922">
              <w:rPr>
                <w:lang w:eastAsia="x-none"/>
              </w:rPr>
              <w:t>If a VehicleElement has sub-elements (i.e. sub-parts) that are updatable, they are included as well.</w:t>
            </w:r>
          </w:p>
        </w:tc>
      </w:tr>
    </w:tbl>
    <w:p w14:paraId="77D08E03" w14:textId="1DD0C6A2" w:rsidR="006A3922" w:rsidRDefault="006A3922" w:rsidP="009E5BA6">
      <w:pPr>
        <w:pStyle w:val="AQ-5Body"/>
        <w:rPr>
          <w:lang w:eastAsia="x-none"/>
        </w:rPr>
      </w:pPr>
    </w:p>
    <w:p w14:paraId="6D60F297" w14:textId="36AF7C60" w:rsidR="00B73A51" w:rsidRDefault="00B73A51" w:rsidP="009E5BA6">
      <w:pPr>
        <w:pStyle w:val="AQ-5Body"/>
        <w:rPr>
          <w:lang w:eastAsia="x-none"/>
        </w:rPr>
      </w:pPr>
      <w:r>
        <w:rPr>
          <w:lang w:eastAsia="x-none"/>
        </w:rPr>
        <w:t xml:space="preserve">For example software update package </w:t>
      </w:r>
      <w:r>
        <w:rPr>
          <w:b/>
          <w:lang w:eastAsia="x-none"/>
        </w:rPr>
        <w:t>infobin.zip</w:t>
      </w:r>
      <w:r>
        <w:rPr>
          <w:lang w:eastAsia="x-none"/>
        </w:rPr>
        <w:t xml:space="preserve"> containing three files:</w:t>
      </w:r>
    </w:p>
    <w:p w14:paraId="05433A1B" w14:textId="384BEC44" w:rsidR="00B73A51" w:rsidRDefault="00B73A51" w:rsidP="009E5BA6">
      <w:pPr>
        <w:pStyle w:val="AQ-5Body"/>
        <w:rPr>
          <w:lang w:eastAsia="x-none"/>
        </w:rPr>
      </w:pPr>
      <w:r>
        <w:rPr>
          <w:lang w:eastAsia="x-none"/>
        </w:rPr>
        <w:t>infobin.zip</w:t>
      </w:r>
      <w:r>
        <w:rPr>
          <w:lang w:eastAsia="x-none"/>
        </w:rPr>
        <w:br/>
        <w:t>\manifest.json</w:t>
      </w:r>
      <w:r>
        <w:rPr>
          <w:lang w:eastAsia="x-none"/>
        </w:rPr>
        <w:br/>
        <w:t>\infobin (binary file)</w:t>
      </w:r>
      <w:r>
        <w:rPr>
          <w:lang w:eastAsia="x-none"/>
        </w:rPr>
        <w:br/>
        <w:t>\signature</w:t>
      </w: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9350"/>
      </w:tblGrid>
      <w:tr w:rsidR="00B73A51" w:rsidRPr="00B17EA1" w14:paraId="55457432" w14:textId="77777777" w:rsidTr="003B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5108AF99" w14:textId="0C4D740C" w:rsidR="00B73A51" w:rsidRPr="00B17EA1" w:rsidRDefault="00B73A51" w:rsidP="003B473A">
            <w:pPr>
              <w:rPr>
                <w:rFonts w:eastAsia="Times New Roman"/>
                <w:color w:val="FFFFFF" w:themeColor="accent6"/>
                <w:szCs w:val="20"/>
              </w:rPr>
            </w:pPr>
            <w:r w:rsidRPr="00B17EA1">
              <w:rPr>
                <w:rFonts w:eastAsia="Times New Roman"/>
                <w:color w:val="FFFFFF" w:themeColor="accent6"/>
                <w:szCs w:val="20"/>
              </w:rPr>
              <w:t>manifest.json</w:t>
            </w:r>
            <w:r>
              <w:rPr>
                <w:rFonts w:eastAsia="Times New Roman"/>
                <w:color w:val="FFFFFF" w:themeColor="accent6"/>
                <w:szCs w:val="20"/>
              </w:rPr>
              <w:t xml:space="preserve"> contents</w:t>
            </w:r>
          </w:p>
        </w:tc>
      </w:tr>
      <w:tr w:rsidR="00B73A51" w14:paraId="2921F747" w14:textId="77777777" w:rsidTr="003B473A">
        <w:tc>
          <w:tcPr>
            <w:tcW w:w="9350" w:type="dxa"/>
            <w:shd w:val="clear" w:color="auto" w:fill="F2F2F2" w:themeFill="accent2" w:themeFillShade="F2"/>
          </w:tcPr>
          <w:p w14:paraId="15638ABE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6CE6761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"companyName": "Example Inc",</w:t>
            </w:r>
          </w:p>
          <w:p w14:paraId="5760AB3C" w14:textId="1ACDF62D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"buildDate": "20</w:t>
            </w:r>
            <w:r w:rsidR="006378FA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>-08-14T08:00:00Z ",</w:t>
            </w:r>
          </w:p>
          <w:p w14:paraId="32960313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"subsystem": "Infotainment",</w:t>
            </w:r>
          </w:p>
          <w:p w14:paraId="4000C76B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"softwareName": "Info NAFTA Advanced",</w:t>
            </w:r>
          </w:p>
          <w:p w14:paraId="78EF33B4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"independent": false,</w:t>
            </w:r>
          </w:p>
          <w:p w14:paraId="0B9F6672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"updateType": "UPGRADE",</w:t>
            </w:r>
          </w:p>
          <w:p w14:paraId="7D29E62C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"fileName": "infobin",</w:t>
            </w:r>
          </w:p>
          <w:p w14:paraId="4B70201E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"fileType": "DIFFERENTIAL",</w:t>
            </w:r>
          </w:p>
          <w:p w14:paraId="278CFBBD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"resultConfig": {</w:t>
            </w:r>
          </w:p>
          <w:p w14:paraId="66A23728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"partNumber": "Info_8",</w:t>
            </w:r>
          </w:p>
          <w:p w14:paraId="782AEDE4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"swVersion": "13.00.10.00"</w:t>
            </w:r>
          </w:p>
          <w:p w14:paraId="21F54768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59C112C2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"startConfig": [{</w:t>
            </w:r>
          </w:p>
          <w:p w14:paraId="5EF97C3C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"partNumber": "Info_8",</w:t>
            </w:r>
          </w:p>
          <w:p w14:paraId="241FE8E2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"swVersion": "13.00.00.00"</w:t>
            </w:r>
          </w:p>
          <w:p w14:paraId="7735ECD5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},</w:t>
            </w:r>
          </w:p>
          <w:p w14:paraId="6ACB9333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1EDAF40E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"partNumber": "Info_8",</w:t>
            </w:r>
          </w:p>
          <w:p w14:paraId="50D17F8C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"swVersion": "12.90.10.00"</w:t>
            </w:r>
          </w:p>
          <w:p w14:paraId="1016FC1F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CD2F811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],</w:t>
            </w:r>
          </w:p>
          <w:p w14:paraId="248396F8" w14:textId="77777777" w:rsidR="00B73A51" w:rsidRPr="00B73A5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"description": "This is an Infotainment upgrade for latest and greatest."</w:t>
            </w:r>
          </w:p>
          <w:p w14:paraId="6B33466F" w14:textId="6743660F" w:rsidR="00B73A51" w:rsidRPr="00B17EA1" w:rsidRDefault="00B73A51" w:rsidP="00B73A5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3A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A8C26FC" w14:textId="77777777" w:rsidR="00B73A51" w:rsidRPr="00B73A51" w:rsidRDefault="00B73A51" w:rsidP="009E5BA6">
      <w:pPr>
        <w:pStyle w:val="AQ-5Body"/>
        <w:rPr>
          <w:lang w:eastAsia="x-none"/>
        </w:rPr>
      </w:pPr>
    </w:p>
    <w:p w14:paraId="5C13FB1B" w14:textId="436D357D" w:rsidR="0016657C" w:rsidRDefault="0016657C" w:rsidP="0016657C">
      <w:pPr>
        <w:pStyle w:val="Heading3"/>
      </w:pPr>
      <w:bookmarkStart w:id="3" w:name="_Toc14080023"/>
      <w:r>
        <w:t>Package file</w:t>
      </w:r>
      <w:bookmarkEnd w:id="3"/>
    </w:p>
    <w:p w14:paraId="4FA9E1F0" w14:textId="24254C52" w:rsidR="0016657C" w:rsidRDefault="00637B8F" w:rsidP="009E5BA6">
      <w:pPr>
        <w:pStyle w:val="AQ-5Body"/>
        <w:rPr>
          <w:lang w:eastAsia="x-none"/>
        </w:rPr>
      </w:pPr>
      <w:r>
        <w:rPr>
          <w:lang w:eastAsia="x-none"/>
        </w:rPr>
        <w:t>The package file itself does not have a fixed name, but is defined in the manifest file. The contents of the package file are not parsed by the server in any fashion.</w:t>
      </w:r>
    </w:p>
    <w:p w14:paraId="0849A2D1" w14:textId="59A2448D" w:rsidR="0016657C" w:rsidRDefault="0016657C" w:rsidP="0016657C">
      <w:pPr>
        <w:pStyle w:val="Heading3"/>
      </w:pPr>
      <w:bookmarkStart w:id="4" w:name="_Toc14080024"/>
      <w:r>
        <w:t>Signature file</w:t>
      </w:r>
      <w:bookmarkEnd w:id="4"/>
    </w:p>
    <w:p w14:paraId="412CACED" w14:textId="08498895" w:rsidR="0016657C" w:rsidRDefault="00637B8F" w:rsidP="009E5BA6">
      <w:pPr>
        <w:pStyle w:val="AQ-5Body"/>
        <w:rPr>
          <w:lang w:eastAsia="x-none"/>
        </w:rPr>
      </w:pPr>
      <w:r>
        <w:rPr>
          <w:lang w:eastAsia="x-none"/>
        </w:rPr>
        <w:t>The signature properties file contains the digital signatures for the manifest and software package files, one per line. The signatures are Base64 encoded values.</w:t>
      </w:r>
    </w:p>
    <w:p w14:paraId="4BFDD921" w14:textId="2E860CCE" w:rsidR="0043035F" w:rsidRPr="009E5BA6" w:rsidRDefault="00637B8F" w:rsidP="00844931">
      <w:pPr>
        <w:pStyle w:val="AQ-5Body"/>
        <w:rPr>
          <w:lang w:eastAsia="x-none"/>
        </w:rPr>
      </w:pPr>
      <w:r>
        <w:rPr>
          <w:lang w:eastAsia="x-none"/>
        </w:rPr>
        <w:t>manifest.json=Base64SignatureForManifest</w:t>
      </w:r>
      <w:r>
        <w:rPr>
          <w:lang w:eastAsia="x-none"/>
        </w:rPr>
        <w:br/>
        <w:t>package=Base64SignatureForPackage</w:t>
      </w:r>
    </w:p>
    <w:sectPr w:rsidR="0043035F" w:rsidRPr="009E5BA6" w:rsidSect="006A2D1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84" w:right="1440" w:bottom="1170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CB1CD" w14:textId="77777777" w:rsidR="00D308C1" w:rsidRDefault="00D308C1" w:rsidP="009D4908">
      <w:pPr>
        <w:spacing w:before="0" w:after="0"/>
      </w:pPr>
      <w:r>
        <w:separator/>
      </w:r>
    </w:p>
  </w:endnote>
  <w:endnote w:type="continuationSeparator" w:id="0">
    <w:p w14:paraId="3982F4CD" w14:textId="77777777" w:rsidR="00D308C1" w:rsidRDefault="00D308C1" w:rsidP="009D49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duitITC TT">
    <w:altName w:val="Courier New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1F06" w14:textId="02F64AFD" w:rsidR="006B3E15" w:rsidRDefault="0026071D" w:rsidP="00D77209">
    <w:pPr>
      <w:pStyle w:val="AQFooterTOC"/>
    </w:pPr>
    <w:r>
      <w:t>© 20</w:t>
    </w:r>
    <w:r>
      <w:t>23</w:t>
    </w:r>
    <w:r>
      <w:t xml:space="preserve"> </w:t>
    </w:r>
    <w:r w:rsidRPr="00141713">
      <w:t>Airbiquity Inc.</w:t>
    </w:r>
    <w:r w:rsidRPr="00141713">
      <w:tab/>
      <w:t>Proprietary and Confidential</w:t>
    </w:r>
    <w:r>
      <w:rPr>
        <w:b/>
        <w:noProof/>
        <w:szCs w:val="20"/>
      </w:rPr>
      <w:t xml:space="preserve"> </w:t>
    </w:r>
    <w:r w:rsidR="006B3E15">
      <w:rPr>
        <w:b/>
        <w:noProof/>
        <w:szCs w:val="2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6595178" wp14:editId="2B970B83">
              <wp:simplePos x="0" y="0"/>
              <wp:positionH relativeFrom="column">
                <wp:posOffset>-794100</wp:posOffset>
              </wp:positionH>
              <wp:positionV relativeFrom="paragraph">
                <wp:posOffset>-181872</wp:posOffset>
              </wp:positionV>
              <wp:extent cx="7583170" cy="0"/>
              <wp:effectExtent l="0" t="0" r="3683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31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10C2E208">
            <v:line id="Straight Connector 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7ca3d [3213]" strokeweight="1.5pt" from="-62.55pt,-14.3pt" to="534.55pt,-14.3pt" w14:anchorId="6119B8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">
              <v:stroke joinstyle="miter"/>
            </v:line>
          </w:pict>
        </mc:Fallback>
      </mc:AlternateContent>
    </w:r>
    <w:r w:rsidR="006B3E15" w:rsidRPr="00141713">
      <w:tab/>
      <w:t xml:space="preserve">Page </w:t>
    </w:r>
    <w:r w:rsidR="006B3E15">
      <w:fldChar w:fldCharType="begin"/>
    </w:r>
    <w:r w:rsidR="006B3E15">
      <w:instrText xml:space="preserve"> PAGE   \* MERGEFORMAT </w:instrText>
    </w:r>
    <w:r w:rsidR="006B3E15">
      <w:fldChar w:fldCharType="separate"/>
    </w:r>
    <w:r w:rsidR="006B3E15">
      <w:rPr>
        <w:noProof/>
      </w:rPr>
      <w:t>2</w:t>
    </w:r>
    <w:r w:rsidR="006B3E1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E9EAB" w14:textId="7A30C295" w:rsidR="006B3E15" w:rsidRDefault="0026071D" w:rsidP="00D95ECC">
    <w:pPr>
      <w:pStyle w:val="AQFooterTOC"/>
    </w:pPr>
    <w:r>
      <w:t>© 20</w:t>
    </w:r>
    <w:r>
      <w:t>23</w:t>
    </w:r>
    <w:r>
      <w:t xml:space="preserve"> </w:t>
    </w:r>
    <w:r w:rsidRPr="00141713">
      <w:t>Airbiquity Inc.</w:t>
    </w:r>
    <w:r w:rsidRPr="00141713">
      <w:tab/>
      <w:t>Proprietary and Confidential</w:t>
    </w:r>
    <w:r>
      <w:rPr>
        <w:b/>
        <w:noProof/>
        <w:szCs w:val="20"/>
      </w:rPr>
      <w:t xml:space="preserve"> </w:t>
    </w:r>
    <w:r w:rsidR="006B3E15">
      <w:rPr>
        <w:b/>
        <w:noProof/>
        <w:szCs w:val="20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6D26758" wp14:editId="60D383DE">
              <wp:simplePos x="0" y="0"/>
              <wp:positionH relativeFrom="column">
                <wp:posOffset>-794100</wp:posOffset>
              </wp:positionH>
              <wp:positionV relativeFrom="paragraph">
                <wp:posOffset>-181872</wp:posOffset>
              </wp:positionV>
              <wp:extent cx="7583170" cy="0"/>
              <wp:effectExtent l="0" t="0" r="3683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31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10FA716B">
            <v:line id="Straight Connector 12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7ca3d [3213]" strokeweight="1.5pt" from="-62.55pt,-14.3pt" to="534.55pt,-14.3pt" w14:anchorId="5DF32A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">
              <v:stroke joinstyle="miter"/>
            </v:line>
          </w:pict>
        </mc:Fallback>
      </mc:AlternateContent>
    </w:r>
    <w:r w:rsidR="006B3E15" w:rsidRPr="00141713">
      <w:tab/>
      <w:t xml:space="preserve">Page </w:t>
    </w:r>
    <w:r w:rsidR="006B3E15">
      <w:fldChar w:fldCharType="begin"/>
    </w:r>
    <w:r w:rsidR="006B3E15">
      <w:instrText xml:space="preserve"> PAGE   \* MERGEFORMAT </w:instrText>
    </w:r>
    <w:r w:rsidR="006B3E15">
      <w:fldChar w:fldCharType="separate"/>
    </w:r>
    <w:r w:rsidR="006B3E15">
      <w:rPr>
        <w:noProof/>
      </w:rPr>
      <w:t>1</w:t>
    </w:r>
    <w:r w:rsidR="006B3E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2B411" w14:textId="77777777" w:rsidR="00D308C1" w:rsidRDefault="00D308C1" w:rsidP="009D4908">
      <w:pPr>
        <w:spacing w:before="0" w:after="0"/>
      </w:pPr>
      <w:r>
        <w:separator/>
      </w:r>
    </w:p>
  </w:footnote>
  <w:footnote w:type="continuationSeparator" w:id="0">
    <w:p w14:paraId="5EEB4ED2" w14:textId="77777777" w:rsidR="00D308C1" w:rsidRDefault="00D308C1" w:rsidP="009D49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6F6D" w14:textId="37FA3BFC" w:rsidR="006B3E15" w:rsidRDefault="006B3E15" w:rsidP="00E151E7">
    <w:pPr>
      <w:pStyle w:val="AQHeader"/>
    </w:pPr>
    <w:r>
      <w:rPr>
        <w:b/>
        <w:noProof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0F4FCF" wp14:editId="117578CA">
              <wp:simplePos x="0" y="0"/>
              <wp:positionH relativeFrom="column">
                <wp:posOffset>-819785</wp:posOffset>
              </wp:positionH>
              <wp:positionV relativeFrom="paragraph">
                <wp:posOffset>406400</wp:posOffset>
              </wp:positionV>
              <wp:extent cx="7583192" cy="350"/>
              <wp:effectExtent l="0" t="0" r="3683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3192" cy="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92382A2">
            <v:line id="Straight Connector 4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7ca3d [3213]" strokeweight="1.5pt" from="-64.55pt,32pt" to="532.55pt,32.05pt" w14:anchorId="49AC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62A7A6E3" wp14:editId="54BA3392">
          <wp:extent cx="588010" cy="260985"/>
          <wp:effectExtent l="0" t="0" r="2540" b="5715"/>
          <wp:docPr id="5" name="Picture 5" descr="Airbiqu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irbiqu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259" t="29781" r="28241" b="53612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13A19AB5" w:rsidRPr="13A19AB5">
      <w:rPr>
        <w:i w:val="0"/>
        <w:iCs w:val="0"/>
      </w:rPr>
      <w:t>OTAmatic Admin Portal User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48CC" w14:textId="171F4ADF" w:rsidR="006B3E15" w:rsidRPr="002B5636" w:rsidRDefault="006B3E15" w:rsidP="004C13C5">
    <w:pPr>
      <w:pStyle w:val="AQHeader"/>
      <w:rPr>
        <w:i w:val="0"/>
      </w:rPr>
    </w:pPr>
    <w:r>
      <w:rPr>
        <w:b/>
        <w:noProof/>
        <w:szCs w:val="20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CA16CCA" wp14:editId="37D7772C">
              <wp:simplePos x="0" y="0"/>
              <wp:positionH relativeFrom="column">
                <wp:posOffset>-819785</wp:posOffset>
              </wp:positionH>
              <wp:positionV relativeFrom="paragraph">
                <wp:posOffset>406400</wp:posOffset>
              </wp:positionV>
              <wp:extent cx="7583192" cy="350"/>
              <wp:effectExtent l="0" t="0" r="36830" b="254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3192" cy="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1ACE12F5">
            <v:line id="Straight Connector 9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7ca3d [3213]" strokeweight="1.5pt" from="-64.55pt,32pt" to="532.55pt,32.05pt" w14:anchorId="3DF361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60039B24" wp14:editId="05638AD9">
          <wp:extent cx="588010" cy="260985"/>
          <wp:effectExtent l="0" t="0" r="2540" b="5715"/>
          <wp:docPr id="11" name="Picture 11" descr="Airbiqu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irbiqu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259" t="29781" r="28241" b="53612"/>
                  <a:stretch>
                    <a:fillRect/>
                  </a:stretch>
                </pic:blipFill>
                <pic:spPr bwMode="auto">
                  <a:xfrm>
                    <a:off x="0" y="0"/>
                    <a:ext cx="588010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E562B1">
      <w:rPr>
        <w:i w:val="0"/>
        <w:iCs w:val="0"/>
      </w:rPr>
      <w:t>Fleet</w:t>
    </w:r>
    <w:r w:rsidR="13A19AB5" w:rsidRPr="13A19AB5">
      <w:rPr>
        <w:i w:val="0"/>
        <w:iCs w:val="0"/>
      </w:rPr>
      <w:t xml:space="preserve"> Admin Portal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35DECCF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05A2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" w15:restartNumberingAfterBreak="0">
    <w:nsid w:val="FFFFFF89"/>
    <w:multiLevelType w:val="singleLevel"/>
    <w:tmpl w:val="0ACCA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11"/>
    <w:multiLevelType w:val="multilevel"/>
    <w:tmpl w:val="CDD06056"/>
    <w:name w:val="WW8Num1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170"/>
        </w:tabs>
        <w:ind w:left="117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45758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4928BA"/>
    <w:multiLevelType w:val="hybridMultilevel"/>
    <w:tmpl w:val="4358011A"/>
    <w:lvl w:ilvl="0" w:tplc="BE66F3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C9AD6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A4062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173DE"/>
    <w:multiLevelType w:val="hybridMultilevel"/>
    <w:tmpl w:val="CC0A4968"/>
    <w:name w:val="WW8Num182"/>
    <w:lvl w:ilvl="0" w:tplc="00A63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2076B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B6554"/>
    <w:multiLevelType w:val="hybridMultilevel"/>
    <w:tmpl w:val="28EAE11C"/>
    <w:lvl w:ilvl="0" w:tplc="3F28507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C183B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F662E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B5605"/>
    <w:multiLevelType w:val="multilevel"/>
    <w:tmpl w:val="3A564B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7F7F7F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color w:val="7F7F7F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B31F1C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27A0D"/>
    <w:multiLevelType w:val="hybridMultilevel"/>
    <w:tmpl w:val="2FE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E4216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85B90"/>
    <w:multiLevelType w:val="multilevel"/>
    <w:tmpl w:val="3D8C9324"/>
    <w:lvl w:ilvl="0">
      <w:start w:val="1"/>
      <w:numFmt w:val="decimal"/>
      <w:pStyle w:val="Heading1"/>
      <w:lvlText w:val="%1"/>
      <w:lvlJc w:val="left"/>
      <w:pPr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C9AD6" w:themeColor="text2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C63D33"/>
    <w:multiLevelType w:val="multilevel"/>
    <w:tmpl w:val="1D4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A4490"/>
    <w:multiLevelType w:val="multilevel"/>
    <w:tmpl w:val="FE7ED742"/>
    <w:lvl w:ilvl="0">
      <w:start w:val="1"/>
      <w:numFmt w:val="bullet"/>
      <w:pStyle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C9AD6" w:themeColor="text2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55C6"/>
    <w:multiLevelType w:val="multilevel"/>
    <w:tmpl w:val="8544E8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C9AD6" w:themeColor="text2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B59BA"/>
    <w:multiLevelType w:val="multilevel"/>
    <w:tmpl w:val="22BABF6A"/>
    <w:lvl w:ilvl="0">
      <w:start w:val="1"/>
      <w:numFmt w:val="decimal"/>
      <w:pStyle w:val="HTableNum"/>
      <w:suff w:val="nothing"/>
      <w:lvlText w:val="Table %1  "/>
      <w:lvlJc w:val="left"/>
      <w:pPr>
        <w:ind w:left="4320" w:firstLine="0"/>
      </w:pPr>
      <w:rPr>
        <w:rFonts w:eastAsia="MS PGothic" w:hint="eastAsia"/>
        <w:b/>
        <w:i w:val="0"/>
        <w:sz w:val="21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272586B"/>
    <w:multiLevelType w:val="hybridMultilevel"/>
    <w:tmpl w:val="9C52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71F09"/>
    <w:multiLevelType w:val="hybridMultilevel"/>
    <w:tmpl w:val="B3D6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70A8F"/>
    <w:multiLevelType w:val="multilevel"/>
    <w:tmpl w:val="089CA882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40515D"/>
    <w:multiLevelType w:val="hybridMultilevel"/>
    <w:tmpl w:val="D1A05E20"/>
    <w:name w:val="WW8Num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367124">
    <w:abstractNumId w:val="2"/>
  </w:num>
  <w:num w:numId="2" w16cid:durableId="1467238369">
    <w:abstractNumId w:val="15"/>
  </w:num>
  <w:num w:numId="3" w16cid:durableId="1674643980">
    <w:abstractNumId w:val="23"/>
  </w:num>
  <w:num w:numId="4" w16cid:durableId="1359232424">
    <w:abstractNumId w:val="19"/>
  </w:num>
  <w:num w:numId="5" w16cid:durableId="298994637">
    <w:abstractNumId w:val="0"/>
  </w:num>
  <w:num w:numId="6" w16cid:durableId="2081780453">
    <w:abstractNumId w:val="26"/>
  </w:num>
  <w:num w:numId="7" w16cid:durableId="1892763551">
    <w:abstractNumId w:val="1"/>
  </w:num>
  <w:num w:numId="8" w16cid:durableId="1692147275">
    <w:abstractNumId w:val="21"/>
  </w:num>
  <w:num w:numId="9" w16cid:durableId="678043852">
    <w:abstractNumId w:val="8"/>
  </w:num>
  <w:num w:numId="10" w16cid:durableId="369183067">
    <w:abstractNumId w:val="22"/>
  </w:num>
  <w:num w:numId="11" w16cid:durableId="1323436685">
    <w:abstractNumId w:val="12"/>
  </w:num>
  <w:num w:numId="12" w16cid:durableId="1141120497">
    <w:abstractNumId w:val="20"/>
  </w:num>
  <w:num w:numId="13" w16cid:durableId="193157443">
    <w:abstractNumId w:val="11"/>
  </w:num>
  <w:num w:numId="14" w16cid:durableId="152573043">
    <w:abstractNumId w:val="13"/>
  </w:num>
  <w:num w:numId="15" w16cid:durableId="91510215">
    <w:abstractNumId w:val="9"/>
  </w:num>
  <w:num w:numId="16" w16cid:durableId="1963993460">
    <w:abstractNumId w:val="18"/>
  </w:num>
  <w:num w:numId="17" w16cid:durableId="2007173585">
    <w:abstractNumId w:val="16"/>
  </w:num>
  <w:num w:numId="18" w16cid:durableId="1916160044">
    <w:abstractNumId w:val="24"/>
  </w:num>
  <w:num w:numId="19" w16cid:durableId="2035881198">
    <w:abstractNumId w:val="7"/>
  </w:num>
  <w:num w:numId="20" w16cid:durableId="720978717">
    <w:abstractNumId w:val="14"/>
  </w:num>
  <w:num w:numId="21" w16cid:durableId="1317148443">
    <w:abstractNumId w:val="17"/>
  </w:num>
  <w:num w:numId="22" w16cid:durableId="335767912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E5B"/>
    <w:rsid w:val="00000D95"/>
    <w:rsid w:val="00001864"/>
    <w:rsid w:val="00003778"/>
    <w:rsid w:val="000037B1"/>
    <w:rsid w:val="00003EEF"/>
    <w:rsid w:val="00003FCB"/>
    <w:rsid w:val="00004968"/>
    <w:rsid w:val="00004D67"/>
    <w:rsid w:val="00005A57"/>
    <w:rsid w:val="00006480"/>
    <w:rsid w:val="00006CAF"/>
    <w:rsid w:val="00007225"/>
    <w:rsid w:val="000077CE"/>
    <w:rsid w:val="00007FD8"/>
    <w:rsid w:val="000104B3"/>
    <w:rsid w:val="00011260"/>
    <w:rsid w:val="00012447"/>
    <w:rsid w:val="00014630"/>
    <w:rsid w:val="00014E9A"/>
    <w:rsid w:val="00016070"/>
    <w:rsid w:val="000162DF"/>
    <w:rsid w:val="00016618"/>
    <w:rsid w:val="0002222F"/>
    <w:rsid w:val="00022560"/>
    <w:rsid w:val="00022BA9"/>
    <w:rsid w:val="00022BD9"/>
    <w:rsid w:val="00023142"/>
    <w:rsid w:val="0002324D"/>
    <w:rsid w:val="0002449D"/>
    <w:rsid w:val="000244BF"/>
    <w:rsid w:val="00026122"/>
    <w:rsid w:val="00026D52"/>
    <w:rsid w:val="0002766D"/>
    <w:rsid w:val="00031035"/>
    <w:rsid w:val="00031131"/>
    <w:rsid w:val="00031FAF"/>
    <w:rsid w:val="00032382"/>
    <w:rsid w:val="000326F3"/>
    <w:rsid w:val="00032ABD"/>
    <w:rsid w:val="00033A90"/>
    <w:rsid w:val="00033AB4"/>
    <w:rsid w:val="000347B2"/>
    <w:rsid w:val="00034826"/>
    <w:rsid w:val="00035034"/>
    <w:rsid w:val="000352E3"/>
    <w:rsid w:val="00035B6A"/>
    <w:rsid w:val="0003601A"/>
    <w:rsid w:val="000361D0"/>
    <w:rsid w:val="00040BB5"/>
    <w:rsid w:val="0004140A"/>
    <w:rsid w:val="00043BA3"/>
    <w:rsid w:val="00044001"/>
    <w:rsid w:val="00044247"/>
    <w:rsid w:val="0004457D"/>
    <w:rsid w:val="000445CF"/>
    <w:rsid w:val="000445E4"/>
    <w:rsid w:val="00044D19"/>
    <w:rsid w:val="000452DE"/>
    <w:rsid w:val="0004720A"/>
    <w:rsid w:val="00047417"/>
    <w:rsid w:val="000474E1"/>
    <w:rsid w:val="0005053C"/>
    <w:rsid w:val="00052717"/>
    <w:rsid w:val="000534B3"/>
    <w:rsid w:val="00054804"/>
    <w:rsid w:val="00054CCF"/>
    <w:rsid w:val="00054CE4"/>
    <w:rsid w:val="00055D7D"/>
    <w:rsid w:val="00056F04"/>
    <w:rsid w:val="00057B99"/>
    <w:rsid w:val="00060A0C"/>
    <w:rsid w:val="00062F78"/>
    <w:rsid w:val="000631D4"/>
    <w:rsid w:val="00063340"/>
    <w:rsid w:val="000639B4"/>
    <w:rsid w:val="00063FB3"/>
    <w:rsid w:val="000654EB"/>
    <w:rsid w:val="00065715"/>
    <w:rsid w:val="0006592E"/>
    <w:rsid w:val="000666E2"/>
    <w:rsid w:val="00066E4B"/>
    <w:rsid w:val="000707EA"/>
    <w:rsid w:val="00070C5C"/>
    <w:rsid w:val="00070C62"/>
    <w:rsid w:val="000728A5"/>
    <w:rsid w:val="00073FCE"/>
    <w:rsid w:val="00074B82"/>
    <w:rsid w:val="00075420"/>
    <w:rsid w:val="00076916"/>
    <w:rsid w:val="00076CDE"/>
    <w:rsid w:val="0007701F"/>
    <w:rsid w:val="00077708"/>
    <w:rsid w:val="00077D66"/>
    <w:rsid w:val="000805E2"/>
    <w:rsid w:val="00080C03"/>
    <w:rsid w:val="00080C24"/>
    <w:rsid w:val="00080C5C"/>
    <w:rsid w:val="00081820"/>
    <w:rsid w:val="00082046"/>
    <w:rsid w:val="000847F6"/>
    <w:rsid w:val="00084E4B"/>
    <w:rsid w:val="000866D0"/>
    <w:rsid w:val="00090061"/>
    <w:rsid w:val="00090904"/>
    <w:rsid w:val="00092657"/>
    <w:rsid w:val="000931F2"/>
    <w:rsid w:val="00095CF6"/>
    <w:rsid w:val="00096382"/>
    <w:rsid w:val="0009689B"/>
    <w:rsid w:val="00096C93"/>
    <w:rsid w:val="00096F26"/>
    <w:rsid w:val="000A0329"/>
    <w:rsid w:val="000A122C"/>
    <w:rsid w:val="000A1B52"/>
    <w:rsid w:val="000A2BE2"/>
    <w:rsid w:val="000A2CB4"/>
    <w:rsid w:val="000A3227"/>
    <w:rsid w:val="000A386A"/>
    <w:rsid w:val="000A4F63"/>
    <w:rsid w:val="000A5036"/>
    <w:rsid w:val="000A516E"/>
    <w:rsid w:val="000A52F3"/>
    <w:rsid w:val="000A5C63"/>
    <w:rsid w:val="000A5FD3"/>
    <w:rsid w:val="000A6A7C"/>
    <w:rsid w:val="000A7296"/>
    <w:rsid w:val="000B05E4"/>
    <w:rsid w:val="000B0F92"/>
    <w:rsid w:val="000B13C1"/>
    <w:rsid w:val="000B26FE"/>
    <w:rsid w:val="000B2B54"/>
    <w:rsid w:val="000B2B8C"/>
    <w:rsid w:val="000B2D0A"/>
    <w:rsid w:val="000B3046"/>
    <w:rsid w:val="000B403E"/>
    <w:rsid w:val="000B4B66"/>
    <w:rsid w:val="000B551C"/>
    <w:rsid w:val="000B5D26"/>
    <w:rsid w:val="000B63BF"/>
    <w:rsid w:val="000B6B03"/>
    <w:rsid w:val="000B763E"/>
    <w:rsid w:val="000B7AE3"/>
    <w:rsid w:val="000B7FCF"/>
    <w:rsid w:val="000C1A61"/>
    <w:rsid w:val="000C1C22"/>
    <w:rsid w:val="000C24E2"/>
    <w:rsid w:val="000C27BA"/>
    <w:rsid w:val="000C27F3"/>
    <w:rsid w:val="000C29DF"/>
    <w:rsid w:val="000C2B00"/>
    <w:rsid w:val="000C35DC"/>
    <w:rsid w:val="000C40F1"/>
    <w:rsid w:val="000C48B7"/>
    <w:rsid w:val="000C4EE6"/>
    <w:rsid w:val="000C6F06"/>
    <w:rsid w:val="000C6F7D"/>
    <w:rsid w:val="000D08C7"/>
    <w:rsid w:val="000D1DD8"/>
    <w:rsid w:val="000D3DB3"/>
    <w:rsid w:val="000D412A"/>
    <w:rsid w:val="000D4627"/>
    <w:rsid w:val="000D4976"/>
    <w:rsid w:val="000D4B0F"/>
    <w:rsid w:val="000D4DFB"/>
    <w:rsid w:val="000D525F"/>
    <w:rsid w:val="000D5777"/>
    <w:rsid w:val="000D5A6B"/>
    <w:rsid w:val="000D62CD"/>
    <w:rsid w:val="000D702D"/>
    <w:rsid w:val="000E1F20"/>
    <w:rsid w:val="000E2B76"/>
    <w:rsid w:val="000E393C"/>
    <w:rsid w:val="000E4DFE"/>
    <w:rsid w:val="000E5451"/>
    <w:rsid w:val="000E59C1"/>
    <w:rsid w:val="000E60D0"/>
    <w:rsid w:val="000E6C1B"/>
    <w:rsid w:val="000E794E"/>
    <w:rsid w:val="000F0C69"/>
    <w:rsid w:val="000F1155"/>
    <w:rsid w:val="000F1BC8"/>
    <w:rsid w:val="000F1CD6"/>
    <w:rsid w:val="000F2F91"/>
    <w:rsid w:val="000F3327"/>
    <w:rsid w:val="000F3989"/>
    <w:rsid w:val="000F4498"/>
    <w:rsid w:val="000F4984"/>
    <w:rsid w:val="000F4D6E"/>
    <w:rsid w:val="000F5269"/>
    <w:rsid w:val="000F5D39"/>
    <w:rsid w:val="000F70B0"/>
    <w:rsid w:val="000F7161"/>
    <w:rsid w:val="000F7336"/>
    <w:rsid w:val="000F7490"/>
    <w:rsid w:val="000F7C28"/>
    <w:rsid w:val="000F7D09"/>
    <w:rsid w:val="001000B9"/>
    <w:rsid w:val="00102C55"/>
    <w:rsid w:val="001033DD"/>
    <w:rsid w:val="0010445C"/>
    <w:rsid w:val="00104D0A"/>
    <w:rsid w:val="00105417"/>
    <w:rsid w:val="001064B4"/>
    <w:rsid w:val="001070D8"/>
    <w:rsid w:val="001071DC"/>
    <w:rsid w:val="0010731D"/>
    <w:rsid w:val="00110151"/>
    <w:rsid w:val="001101C8"/>
    <w:rsid w:val="00111BD7"/>
    <w:rsid w:val="001139EF"/>
    <w:rsid w:val="00113F97"/>
    <w:rsid w:val="001143B0"/>
    <w:rsid w:val="001173C2"/>
    <w:rsid w:val="0011781B"/>
    <w:rsid w:val="00117C9E"/>
    <w:rsid w:val="001201FC"/>
    <w:rsid w:val="0012270E"/>
    <w:rsid w:val="00122859"/>
    <w:rsid w:val="00122DB4"/>
    <w:rsid w:val="001231A7"/>
    <w:rsid w:val="00125AE4"/>
    <w:rsid w:val="001268C4"/>
    <w:rsid w:val="00130BCB"/>
    <w:rsid w:val="00130E69"/>
    <w:rsid w:val="00132A3C"/>
    <w:rsid w:val="00133342"/>
    <w:rsid w:val="00133E5E"/>
    <w:rsid w:val="0013483B"/>
    <w:rsid w:val="00134B6A"/>
    <w:rsid w:val="00134EF6"/>
    <w:rsid w:val="001356A4"/>
    <w:rsid w:val="00135966"/>
    <w:rsid w:val="001371DD"/>
    <w:rsid w:val="00137740"/>
    <w:rsid w:val="00137922"/>
    <w:rsid w:val="00141506"/>
    <w:rsid w:val="0014206D"/>
    <w:rsid w:val="001426F7"/>
    <w:rsid w:val="00142A30"/>
    <w:rsid w:val="001435D9"/>
    <w:rsid w:val="00143B26"/>
    <w:rsid w:val="00144DCD"/>
    <w:rsid w:val="00145605"/>
    <w:rsid w:val="00145742"/>
    <w:rsid w:val="0014577F"/>
    <w:rsid w:val="0014627E"/>
    <w:rsid w:val="00147752"/>
    <w:rsid w:val="00150518"/>
    <w:rsid w:val="0015499D"/>
    <w:rsid w:val="00154BE1"/>
    <w:rsid w:val="0015512D"/>
    <w:rsid w:val="00155370"/>
    <w:rsid w:val="0015676A"/>
    <w:rsid w:val="00156B1F"/>
    <w:rsid w:val="00157D3D"/>
    <w:rsid w:val="00157ECF"/>
    <w:rsid w:val="00160198"/>
    <w:rsid w:val="0016214E"/>
    <w:rsid w:val="001622BD"/>
    <w:rsid w:val="0016331F"/>
    <w:rsid w:val="001638C8"/>
    <w:rsid w:val="0016506B"/>
    <w:rsid w:val="00165C9A"/>
    <w:rsid w:val="0016657C"/>
    <w:rsid w:val="001669BE"/>
    <w:rsid w:val="00166BBA"/>
    <w:rsid w:val="00167F36"/>
    <w:rsid w:val="001706BB"/>
    <w:rsid w:val="00170A58"/>
    <w:rsid w:val="00170E76"/>
    <w:rsid w:val="00171A6C"/>
    <w:rsid w:val="00171C71"/>
    <w:rsid w:val="00172ED0"/>
    <w:rsid w:val="00173347"/>
    <w:rsid w:val="00173EB9"/>
    <w:rsid w:val="001746BD"/>
    <w:rsid w:val="00174B12"/>
    <w:rsid w:val="00174FF6"/>
    <w:rsid w:val="00175242"/>
    <w:rsid w:val="001775CB"/>
    <w:rsid w:val="00177C33"/>
    <w:rsid w:val="00180F4E"/>
    <w:rsid w:val="001835B7"/>
    <w:rsid w:val="00183DDD"/>
    <w:rsid w:val="00185FD3"/>
    <w:rsid w:val="0018694A"/>
    <w:rsid w:val="00187806"/>
    <w:rsid w:val="00187D59"/>
    <w:rsid w:val="00190B7C"/>
    <w:rsid w:val="00192573"/>
    <w:rsid w:val="0019270C"/>
    <w:rsid w:val="00192F28"/>
    <w:rsid w:val="001945FD"/>
    <w:rsid w:val="0019461B"/>
    <w:rsid w:val="001959AF"/>
    <w:rsid w:val="00195CF0"/>
    <w:rsid w:val="00195E80"/>
    <w:rsid w:val="001964FB"/>
    <w:rsid w:val="001967C0"/>
    <w:rsid w:val="00196D94"/>
    <w:rsid w:val="00197D0C"/>
    <w:rsid w:val="001A0010"/>
    <w:rsid w:val="001A0A69"/>
    <w:rsid w:val="001A1201"/>
    <w:rsid w:val="001A16A4"/>
    <w:rsid w:val="001A1F32"/>
    <w:rsid w:val="001A1F43"/>
    <w:rsid w:val="001A2F67"/>
    <w:rsid w:val="001A5C65"/>
    <w:rsid w:val="001A5DFC"/>
    <w:rsid w:val="001A5FE4"/>
    <w:rsid w:val="001A713A"/>
    <w:rsid w:val="001A7F83"/>
    <w:rsid w:val="001B00DA"/>
    <w:rsid w:val="001B01B0"/>
    <w:rsid w:val="001B0341"/>
    <w:rsid w:val="001B0A5B"/>
    <w:rsid w:val="001B1820"/>
    <w:rsid w:val="001B22D0"/>
    <w:rsid w:val="001B2BDB"/>
    <w:rsid w:val="001B2CAE"/>
    <w:rsid w:val="001B3336"/>
    <w:rsid w:val="001B4BF5"/>
    <w:rsid w:val="001B63EC"/>
    <w:rsid w:val="001B6870"/>
    <w:rsid w:val="001B745F"/>
    <w:rsid w:val="001B7AB2"/>
    <w:rsid w:val="001C02FD"/>
    <w:rsid w:val="001C07FF"/>
    <w:rsid w:val="001C10D8"/>
    <w:rsid w:val="001C243C"/>
    <w:rsid w:val="001C2A26"/>
    <w:rsid w:val="001C2E9C"/>
    <w:rsid w:val="001C2FC9"/>
    <w:rsid w:val="001C3561"/>
    <w:rsid w:val="001C3892"/>
    <w:rsid w:val="001C4994"/>
    <w:rsid w:val="001C4BC4"/>
    <w:rsid w:val="001C6AB5"/>
    <w:rsid w:val="001C7830"/>
    <w:rsid w:val="001C7AE5"/>
    <w:rsid w:val="001D1338"/>
    <w:rsid w:val="001D1DB0"/>
    <w:rsid w:val="001D20DF"/>
    <w:rsid w:val="001D236E"/>
    <w:rsid w:val="001D509B"/>
    <w:rsid w:val="001D5D2F"/>
    <w:rsid w:val="001D6C60"/>
    <w:rsid w:val="001E049F"/>
    <w:rsid w:val="001E0640"/>
    <w:rsid w:val="001E0BA7"/>
    <w:rsid w:val="001E0C8C"/>
    <w:rsid w:val="001E1530"/>
    <w:rsid w:val="001E1846"/>
    <w:rsid w:val="001E1A6A"/>
    <w:rsid w:val="001E1C0A"/>
    <w:rsid w:val="001E1F35"/>
    <w:rsid w:val="001E30B6"/>
    <w:rsid w:val="001E328A"/>
    <w:rsid w:val="001E3CD5"/>
    <w:rsid w:val="001E7272"/>
    <w:rsid w:val="001E78BC"/>
    <w:rsid w:val="001F0027"/>
    <w:rsid w:val="001F11E5"/>
    <w:rsid w:val="001F159C"/>
    <w:rsid w:val="001F2E9E"/>
    <w:rsid w:val="001F34B1"/>
    <w:rsid w:val="001F4249"/>
    <w:rsid w:val="001F42A4"/>
    <w:rsid w:val="001F4A5E"/>
    <w:rsid w:val="001F4D0C"/>
    <w:rsid w:val="001F533E"/>
    <w:rsid w:val="001F5C3E"/>
    <w:rsid w:val="001F60CB"/>
    <w:rsid w:val="001F6FF0"/>
    <w:rsid w:val="001F7280"/>
    <w:rsid w:val="00200529"/>
    <w:rsid w:val="0020053F"/>
    <w:rsid w:val="00200AFA"/>
    <w:rsid w:val="00201150"/>
    <w:rsid w:val="00201765"/>
    <w:rsid w:val="00201EE3"/>
    <w:rsid w:val="0020391B"/>
    <w:rsid w:val="00203BBE"/>
    <w:rsid w:val="002040F8"/>
    <w:rsid w:val="00205D84"/>
    <w:rsid w:val="00206007"/>
    <w:rsid w:val="002062EB"/>
    <w:rsid w:val="00206302"/>
    <w:rsid w:val="0020769C"/>
    <w:rsid w:val="002076E9"/>
    <w:rsid w:val="0021002A"/>
    <w:rsid w:val="00210501"/>
    <w:rsid w:val="00210582"/>
    <w:rsid w:val="00211177"/>
    <w:rsid w:val="002118E7"/>
    <w:rsid w:val="00212620"/>
    <w:rsid w:val="0021290E"/>
    <w:rsid w:val="00212BD4"/>
    <w:rsid w:val="00212F53"/>
    <w:rsid w:val="00213E47"/>
    <w:rsid w:val="00214412"/>
    <w:rsid w:val="00214A21"/>
    <w:rsid w:val="002166D8"/>
    <w:rsid w:val="00216AD4"/>
    <w:rsid w:val="00216B0F"/>
    <w:rsid w:val="0021766B"/>
    <w:rsid w:val="0021785A"/>
    <w:rsid w:val="00217FB7"/>
    <w:rsid w:val="002216EA"/>
    <w:rsid w:val="002222A8"/>
    <w:rsid w:val="00224FAC"/>
    <w:rsid w:val="002250D8"/>
    <w:rsid w:val="00225554"/>
    <w:rsid w:val="00225A14"/>
    <w:rsid w:val="0022721E"/>
    <w:rsid w:val="00227BDC"/>
    <w:rsid w:val="00231952"/>
    <w:rsid w:val="00231A0D"/>
    <w:rsid w:val="00231F2B"/>
    <w:rsid w:val="0023247F"/>
    <w:rsid w:val="002336A2"/>
    <w:rsid w:val="00233A1F"/>
    <w:rsid w:val="00233FE6"/>
    <w:rsid w:val="00235BB9"/>
    <w:rsid w:val="00235F17"/>
    <w:rsid w:val="0023675B"/>
    <w:rsid w:val="00236BE0"/>
    <w:rsid w:val="00237899"/>
    <w:rsid w:val="00242867"/>
    <w:rsid w:val="00242E7B"/>
    <w:rsid w:val="002437BD"/>
    <w:rsid w:val="00243F70"/>
    <w:rsid w:val="0024436D"/>
    <w:rsid w:val="002453E4"/>
    <w:rsid w:val="002457A0"/>
    <w:rsid w:val="00246673"/>
    <w:rsid w:val="00246C49"/>
    <w:rsid w:val="0025090D"/>
    <w:rsid w:val="00250B07"/>
    <w:rsid w:val="00251A42"/>
    <w:rsid w:val="002534EC"/>
    <w:rsid w:val="00253BFB"/>
    <w:rsid w:val="00254ABD"/>
    <w:rsid w:val="002556C6"/>
    <w:rsid w:val="0025723D"/>
    <w:rsid w:val="002575D4"/>
    <w:rsid w:val="0026071D"/>
    <w:rsid w:val="00261045"/>
    <w:rsid w:val="0026112E"/>
    <w:rsid w:val="00261CEB"/>
    <w:rsid w:val="0026241B"/>
    <w:rsid w:val="00263CC3"/>
    <w:rsid w:val="002641F8"/>
    <w:rsid w:val="00264A07"/>
    <w:rsid w:val="00265323"/>
    <w:rsid w:val="0026660C"/>
    <w:rsid w:val="002668C2"/>
    <w:rsid w:val="00266B9C"/>
    <w:rsid w:val="00266E1B"/>
    <w:rsid w:val="00266F0E"/>
    <w:rsid w:val="00267756"/>
    <w:rsid w:val="002679DB"/>
    <w:rsid w:val="00270FCE"/>
    <w:rsid w:val="002712EF"/>
    <w:rsid w:val="002718B9"/>
    <w:rsid w:val="002722CA"/>
    <w:rsid w:val="002723B8"/>
    <w:rsid w:val="00272F00"/>
    <w:rsid w:val="002730C7"/>
    <w:rsid w:val="002732E0"/>
    <w:rsid w:val="002735D4"/>
    <w:rsid w:val="0027375C"/>
    <w:rsid w:val="002738C0"/>
    <w:rsid w:val="00273BD0"/>
    <w:rsid w:val="00274479"/>
    <w:rsid w:val="00274CB4"/>
    <w:rsid w:val="00276BA0"/>
    <w:rsid w:val="00280EAA"/>
    <w:rsid w:val="002813C1"/>
    <w:rsid w:val="00281EF9"/>
    <w:rsid w:val="00281F70"/>
    <w:rsid w:val="00282479"/>
    <w:rsid w:val="00282BD1"/>
    <w:rsid w:val="002832AF"/>
    <w:rsid w:val="00283ADB"/>
    <w:rsid w:val="00284BF7"/>
    <w:rsid w:val="002859DD"/>
    <w:rsid w:val="0028778D"/>
    <w:rsid w:val="00290107"/>
    <w:rsid w:val="00290CD0"/>
    <w:rsid w:val="002920D3"/>
    <w:rsid w:val="00292941"/>
    <w:rsid w:val="00292CFB"/>
    <w:rsid w:val="002946E7"/>
    <w:rsid w:val="00294CA7"/>
    <w:rsid w:val="00294CAB"/>
    <w:rsid w:val="00295308"/>
    <w:rsid w:val="0029637B"/>
    <w:rsid w:val="00297A3F"/>
    <w:rsid w:val="00297D30"/>
    <w:rsid w:val="00297E2A"/>
    <w:rsid w:val="002A04A1"/>
    <w:rsid w:val="002A1AC6"/>
    <w:rsid w:val="002A255D"/>
    <w:rsid w:val="002A2B2D"/>
    <w:rsid w:val="002A3288"/>
    <w:rsid w:val="002A4FD9"/>
    <w:rsid w:val="002A5C6E"/>
    <w:rsid w:val="002A6A4C"/>
    <w:rsid w:val="002A7E89"/>
    <w:rsid w:val="002B1CC6"/>
    <w:rsid w:val="002B205A"/>
    <w:rsid w:val="002B2289"/>
    <w:rsid w:val="002B2722"/>
    <w:rsid w:val="002B29E9"/>
    <w:rsid w:val="002B314D"/>
    <w:rsid w:val="002B3859"/>
    <w:rsid w:val="002B4D10"/>
    <w:rsid w:val="002B5076"/>
    <w:rsid w:val="002B5636"/>
    <w:rsid w:val="002B70AC"/>
    <w:rsid w:val="002B7204"/>
    <w:rsid w:val="002B7CF6"/>
    <w:rsid w:val="002B7D9D"/>
    <w:rsid w:val="002C0216"/>
    <w:rsid w:val="002C04C5"/>
    <w:rsid w:val="002C0563"/>
    <w:rsid w:val="002C1226"/>
    <w:rsid w:val="002C1AC4"/>
    <w:rsid w:val="002C1FF0"/>
    <w:rsid w:val="002C2E1F"/>
    <w:rsid w:val="002C44E5"/>
    <w:rsid w:val="002C4D03"/>
    <w:rsid w:val="002C4F0B"/>
    <w:rsid w:val="002C505A"/>
    <w:rsid w:val="002C7028"/>
    <w:rsid w:val="002C7B55"/>
    <w:rsid w:val="002D261B"/>
    <w:rsid w:val="002D3784"/>
    <w:rsid w:val="002D52BE"/>
    <w:rsid w:val="002D57A9"/>
    <w:rsid w:val="002D6981"/>
    <w:rsid w:val="002D7221"/>
    <w:rsid w:val="002E040E"/>
    <w:rsid w:val="002E0806"/>
    <w:rsid w:val="002E15BB"/>
    <w:rsid w:val="002E2F65"/>
    <w:rsid w:val="002E44BD"/>
    <w:rsid w:val="002E466E"/>
    <w:rsid w:val="002E5248"/>
    <w:rsid w:val="002E526E"/>
    <w:rsid w:val="002E5B5F"/>
    <w:rsid w:val="002E639D"/>
    <w:rsid w:val="002E663B"/>
    <w:rsid w:val="002E6D2B"/>
    <w:rsid w:val="002E6D6F"/>
    <w:rsid w:val="002E6F4B"/>
    <w:rsid w:val="002E7573"/>
    <w:rsid w:val="002E7A6E"/>
    <w:rsid w:val="002F0726"/>
    <w:rsid w:val="002F2A2F"/>
    <w:rsid w:val="002F2C9E"/>
    <w:rsid w:val="002F326A"/>
    <w:rsid w:val="002F372C"/>
    <w:rsid w:val="002F439C"/>
    <w:rsid w:val="002F5467"/>
    <w:rsid w:val="002F5575"/>
    <w:rsid w:val="002F5B91"/>
    <w:rsid w:val="002F6E0E"/>
    <w:rsid w:val="002F6F1E"/>
    <w:rsid w:val="00300631"/>
    <w:rsid w:val="00300674"/>
    <w:rsid w:val="00300707"/>
    <w:rsid w:val="0030125B"/>
    <w:rsid w:val="003017CA"/>
    <w:rsid w:val="00302010"/>
    <w:rsid w:val="00302E41"/>
    <w:rsid w:val="003034A4"/>
    <w:rsid w:val="003037BD"/>
    <w:rsid w:val="003037D5"/>
    <w:rsid w:val="00304255"/>
    <w:rsid w:val="00305339"/>
    <w:rsid w:val="00305547"/>
    <w:rsid w:val="00305CB3"/>
    <w:rsid w:val="00305EE9"/>
    <w:rsid w:val="00306244"/>
    <w:rsid w:val="00306461"/>
    <w:rsid w:val="00307A5E"/>
    <w:rsid w:val="00307E9B"/>
    <w:rsid w:val="0031103C"/>
    <w:rsid w:val="00311445"/>
    <w:rsid w:val="00312E18"/>
    <w:rsid w:val="00312F5D"/>
    <w:rsid w:val="00314960"/>
    <w:rsid w:val="00314A3F"/>
    <w:rsid w:val="003150CC"/>
    <w:rsid w:val="00315CDB"/>
    <w:rsid w:val="00317D1A"/>
    <w:rsid w:val="003204E3"/>
    <w:rsid w:val="0032066C"/>
    <w:rsid w:val="0032124A"/>
    <w:rsid w:val="003217B7"/>
    <w:rsid w:val="00321EDD"/>
    <w:rsid w:val="00322A4B"/>
    <w:rsid w:val="00322A86"/>
    <w:rsid w:val="00322B30"/>
    <w:rsid w:val="00322C7F"/>
    <w:rsid w:val="003230A2"/>
    <w:rsid w:val="0032431D"/>
    <w:rsid w:val="00324BA3"/>
    <w:rsid w:val="00324D04"/>
    <w:rsid w:val="00325076"/>
    <w:rsid w:val="003251FA"/>
    <w:rsid w:val="003258BF"/>
    <w:rsid w:val="00325B4E"/>
    <w:rsid w:val="003261EF"/>
    <w:rsid w:val="00326E7F"/>
    <w:rsid w:val="00330597"/>
    <w:rsid w:val="00330D11"/>
    <w:rsid w:val="003314A7"/>
    <w:rsid w:val="003315F2"/>
    <w:rsid w:val="00333465"/>
    <w:rsid w:val="003360F9"/>
    <w:rsid w:val="00336539"/>
    <w:rsid w:val="00336BDB"/>
    <w:rsid w:val="00336DD5"/>
    <w:rsid w:val="00336EC4"/>
    <w:rsid w:val="0033715B"/>
    <w:rsid w:val="00337245"/>
    <w:rsid w:val="00340D81"/>
    <w:rsid w:val="00340FD6"/>
    <w:rsid w:val="00341338"/>
    <w:rsid w:val="00341545"/>
    <w:rsid w:val="003441DF"/>
    <w:rsid w:val="0034514B"/>
    <w:rsid w:val="003462CC"/>
    <w:rsid w:val="00347B6F"/>
    <w:rsid w:val="00351498"/>
    <w:rsid w:val="00352760"/>
    <w:rsid w:val="00352A04"/>
    <w:rsid w:val="00352CB2"/>
    <w:rsid w:val="003531E0"/>
    <w:rsid w:val="003548BB"/>
    <w:rsid w:val="003553F5"/>
    <w:rsid w:val="00356711"/>
    <w:rsid w:val="0036002D"/>
    <w:rsid w:val="0036047B"/>
    <w:rsid w:val="00361E91"/>
    <w:rsid w:val="00362E2D"/>
    <w:rsid w:val="00363FFF"/>
    <w:rsid w:val="003641A0"/>
    <w:rsid w:val="003643B3"/>
    <w:rsid w:val="003643F3"/>
    <w:rsid w:val="00364875"/>
    <w:rsid w:val="003652D9"/>
    <w:rsid w:val="003663AB"/>
    <w:rsid w:val="0036674B"/>
    <w:rsid w:val="00366C1F"/>
    <w:rsid w:val="003679C6"/>
    <w:rsid w:val="00370795"/>
    <w:rsid w:val="00370A04"/>
    <w:rsid w:val="003712C2"/>
    <w:rsid w:val="00371CC8"/>
    <w:rsid w:val="00372CFF"/>
    <w:rsid w:val="00372D20"/>
    <w:rsid w:val="00376088"/>
    <w:rsid w:val="00376368"/>
    <w:rsid w:val="003764C0"/>
    <w:rsid w:val="00376755"/>
    <w:rsid w:val="0037782B"/>
    <w:rsid w:val="00377A51"/>
    <w:rsid w:val="003812A1"/>
    <w:rsid w:val="003817E5"/>
    <w:rsid w:val="00381E5D"/>
    <w:rsid w:val="00382307"/>
    <w:rsid w:val="00382C0B"/>
    <w:rsid w:val="00382EE9"/>
    <w:rsid w:val="0038459F"/>
    <w:rsid w:val="003845C4"/>
    <w:rsid w:val="003848B0"/>
    <w:rsid w:val="00384FE0"/>
    <w:rsid w:val="00385E95"/>
    <w:rsid w:val="00386260"/>
    <w:rsid w:val="003874D6"/>
    <w:rsid w:val="00387A5D"/>
    <w:rsid w:val="00390201"/>
    <w:rsid w:val="00390443"/>
    <w:rsid w:val="0039139B"/>
    <w:rsid w:val="00391853"/>
    <w:rsid w:val="003918B8"/>
    <w:rsid w:val="00392B9F"/>
    <w:rsid w:val="00393185"/>
    <w:rsid w:val="003943A0"/>
    <w:rsid w:val="00396498"/>
    <w:rsid w:val="00396A32"/>
    <w:rsid w:val="00396A3A"/>
    <w:rsid w:val="00396BF8"/>
    <w:rsid w:val="003A12FC"/>
    <w:rsid w:val="003A24D6"/>
    <w:rsid w:val="003A31C4"/>
    <w:rsid w:val="003A337B"/>
    <w:rsid w:val="003A34D2"/>
    <w:rsid w:val="003A3B4E"/>
    <w:rsid w:val="003A5EBC"/>
    <w:rsid w:val="003A62C6"/>
    <w:rsid w:val="003A6B56"/>
    <w:rsid w:val="003A715F"/>
    <w:rsid w:val="003A79D5"/>
    <w:rsid w:val="003A7F07"/>
    <w:rsid w:val="003B08A2"/>
    <w:rsid w:val="003B10C1"/>
    <w:rsid w:val="003B1E74"/>
    <w:rsid w:val="003B32A1"/>
    <w:rsid w:val="003B370B"/>
    <w:rsid w:val="003B39CE"/>
    <w:rsid w:val="003B473A"/>
    <w:rsid w:val="003B486E"/>
    <w:rsid w:val="003B4A90"/>
    <w:rsid w:val="003B4BC4"/>
    <w:rsid w:val="003B4D2C"/>
    <w:rsid w:val="003B6DE1"/>
    <w:rsid w:val="003B6EC8"/>
    <w:rsid w:val="003C0038"/>
    <w:rsid w:val="003C01F6"/>
    <w:rsid w:val="003C0BD0"/>
    <w:rsid w:val="003C1268"/>
    <w:rsid w:val="003C17E3"/>
    <w:rsid w:val="003C2F6E"/>
    <w:rsid w:val="003C4749"/>
    <w:rsid w:val="003C58C1"/>
    <w:rsid w:val="003C6335"/>
    <w:rsid w:val="003C699F"/>
    <w:rsid w:val="003C6B66"/>
    <w:rsid w:val="003C6E10"/>
    <w:rsid w:val="003C7CB6"/>
    <w:rsid w:val="003C7F98"/>
    <w:rsid w:val="003D0287"/>
    <w:rsid w:val="003D0418"/>
    <w:rsid w:val="003D11F0"/>
    <w:rsid w:val="003D160F"/>
    <w:rsid w:val="003D1621"/>
    <w:rsid w:val="003D1FB8"/>
    <w:rsid w:val="003D3AF4"/>
    <w:rsid w:val="003D4E6A"/>
    <w:rsid w:val="003D4FC1"/>
    <w:rsid w:val="003D6D6F"/>
    <w:rsid w:val="003D6EBC"/>
    <w:rsid w:val="003E0298"/>
    <w:rsid w:val="003E07EA"/>
    <w:rsid w:val="003E0AA0"/>
    <w:rsid w:val="003E0F71"/>
    <w:rsid w:val="003E118F"/>
    <w:rsid w:val="003E3F92"/>
    <w:rsid w:val="003E4380"/>
    <w:rsid w:val="003E4958"/>
    <w:rsid w:val="003E500F"/>
    <w:rsid w:val="003E5164"/>
    <w:rsid w:val="003E59E1"/>
    <w:rsid w:val="003E5A7E"/>
    <w:rsid w:val="003E5FC3"/>
    <w:rsid w:val="003E6C91"/>
    <w:rsid w:val="003E79AF"/>
    <w:rsid w:val="003E7C66"/>
    <w:rsid w:val="003E7F33"/>
    <w:rsid w:val="003F0426"/>
    <w:rsid w:val="003F052A"/>
    <w:rsid w:val="003F11CA"/>
    <w:rsid w:val="003F1BD0"/>
    <w:rsid w:val="003F2CAD"/>
    <w:rsid w:val="003F670C"/>
    <w:rsid w:val="003F68D9"/>
    <w:rsid w:val="003F6B1C"/>
    <w:rsid w:val="003F74A3"/>
    <w:rsid w:val="003F7560"/>
    <w:rsid w:val="003F7741"/>
    <w:rsid w:val="003F785D"/>
    <w:rsid w:val="003F79D9"/>
    <w:rsid w:val="003F7F70"/>
    <w:rsid w:val="0040051B"/>
    <w:rsid w:val="00400A1A"/>
    <w:rsid w:val="00402841"/>
    <w:rsid w:val="00402FA1"/>
    <w:rsid w:val="004030DB"/>
    <w:rsid w:val="0040392D"/>
    <w:rsid w:val="00403FDC"/>
    <w:rsid w:val="00405BD3"/>
    <w:rsid w:val="00406736"/>
    <w:rsid w:val="00407281"/>
    <w:rsid w:val="0040733D"/>
    <w:rsid w:val="00410361"/>
    <w:rsid w:val="00410758"/>
    <w:rsid w:val="00410959"/>
    <w:rsid w:val="00410BA3"/>
    <w:rsid w:val="00411C58"/>
    <w:rsid w:val="00412495"/>
    <w:rsid w:val="00412EF6"/>
    <w:rsid w:val="00413E5B"/>
    <w:rsid w:val="004140F0"/>
    <w:rsid w:val="00414247"/>
    <w:rsid w:val="00414677"/>
    <w:rsid w:val="004148FA"/>
    <w:rsid w:val="0041602B"/>
    <w:rsid w:val="00417522"/>
    <w:rsid w:val="004204FB"/>
    <w:rsid w:val="00421148"/>
    <w:rsid w:val="004212F7"/>
    <w:rsid w:val="00421B84"/>
    <w:rsid w:val="00422A6B"/>
    <w:rsid w:val="0042345F"/>
    <w:rsid w:val="004248F3"/>
    <w:rsid w:val="00424C9D"/>
    <w:rsid w:val="00425083"/>
    <w:rsid w:val="0042560A"/>
    <w:rsid w:val="00425836"/>
    <w:rsid w:val="00426204"/>
    <w:rsid w:val="00426602"/>
    <w:rsid w:val="00426BA4"/>
    <w:rsid w:val="004271FA"/>
    <w:rsid w:val="00427C42"/>
    <w:rsid w:val="004302D4"/>
    <w:rsid w:val="0043035F"/>
    <w:rsid w:val="0043178C"/>
    <w:rsid w:val="00431917"/>
    <w:rsid w:val="00431AEB"/>
    <w:rsid w:val="00431B9A"/>
    <w:rsid w:val="004322B9"/>
    <w:rsid w:val="00432605"/>
    <w:rsid w:val="00432880"/>
    <w:rsid w:val="004333FF"/>
    <w:rsid w:val="0043467E"/>
    <w:rsid w:val="004353EC"/>
    <w:rsid w:val="00436DC8"/>
    <w:rsid w:val="0043728A"/>
    <w:rsid w:val="00440545"/>
    <w:rsid w:val="00441A1E"/>
    <w:rsid w:val="0044209C"/>
    <w:rsid w:val="0044229B"/>
    <w:rsid w:val="004425FE"/>
    <w:rsid w:val="00443662"/>
    <w:rsid w:val="00444D94"/>
    <w:rsid w:val="00446F18"/>
    <w:rsid w:val="00447018"/>
    <w:rsid w:val="00450B42"/>
    <w:rsid w:val="00451401"/>
    <w:rsid w:val="0045234C"/>
    <w:rsid w:val="00452BD8"/>
    <w:rsid w:val="00452C84"/>
    <w:rsid w:val="00452D2F"/>
    <w:rsid w:val="004531A7"/>
    <w:rsid w:val="0045338E"/>
    <w:rsid w:val="00454D43"/>
    <w:rsid w:val="004551B7"/>
    <w:rsid w:val="0045718B"/>
    <w:rsid w:val="00457773"/>
    <w:rsid w:val="004610C4"/>
    <w:rsid w:val="00462001"/>
    <w:rsid w:val="00462774"/>
    <w:rsid w:val="004629D7"/>
    <w:rsid w:val="004629EE"/>
    <w:rsid w:val="00463275"/>
    <w:rsid w:val="004635E5"/>
    <w:rsid w:val="00463AB1"/>
    <w:rsid w:val="004646A2"/>
    <w:rsid w:val="0046546D"/>
    <w:rsid w:val="004655F6"/>
    <w:rsid w:val="00466704"/>
    <w:rsid w:val="00466C11"/>
    <w:rsid w:val="00470E8D"/>
    <w:rsid w:val="0047108B"/>
    <w:rsid w:val="00471CFC"/>
    <w:rsid w:val="004723EC"/>
    <w:rsid w:val="00472682"/>
    <w:rsid w:val="00472FA9"/>
    <w:rsid w:val="00473315"/>
    <w:rsid w:val="00476449"/>
    <w:rsid w:val="00476B60"/>
    <w:rsid w:val="00476FFF"/>
    <w:rsid w:val="004773A1"/>
    <w:rsid w:val="0048188B"/>
    <w:rsid w:val="00481AD3"/>
    <w:rsid w:val="004829E6"/>
    <w:rsid w:val="00482BDA"/>
    <w:rsid w:val="00484BD0"/>
    <w:rsid w:val="00485462"/>
    <w:rsid w:val="00485795"/>
    <w:rsid w:val="00485C1B"/>
    <w:rsid w:val="00486A4F"/>
    <w:rsid w:val="004872A1"/>
    <w:rsid w:val="004872B3"/>
    <w:rsid w:val="00490703"/>
    <w:rsid w:val="0049246B"/>
    <w:rsid w:val="004925FC"/>
    <w:rsid w:val="00492F7E"/>
    <w:rsid w:val="004948A1"/>
    <w:rsid w:val="00495F5D"/>
    <w:rsid w:val="00496027"/>
    <w:rsid w:val="004A1004"/>
    <w:rsid w:val="004A1B04"/>
    <w:rsid w:val="004A2B40"/>
    <w:rsid w:val="004A2C9F"/>
    <w:rsid w:val="004A368A"/>
    <w:rsid w:val="004A426C"/>
    <w:rsid w:val="004A4872"/>
    <w:rsid w:val="004A4A87"/>
    <w:rsid w:val="004A597D"/>
    <w:rsid w:val="004B0F37"/>
    <w:rsid w:val="004B11CD"/>
    <w:rsid w:val="004B24E4"/>
    <w:rsid w:val="004B3143"/>
    <w:rsid w:val="004B383B"/>
    <w:rsid w:val="004B3B24"/>
    <w:rsid w:val="004B4366"/>
    <w:rsid w:val="004B5034"/>
    <w:rsid w:val="004B6B74"/>
    <w:rsid w:val="004B6DEE"/>
    <w:rsid w:val="004B77FE"/>
    <w:rsid w:val="004C10BF"/>
    <w:rsid w:val="004C13C5"/>
    <w:rsid w:val="004C186F"/>
    <w:rsid w:val="004C1DDE"/>
    <w:rsid w:val="004C3146"/>
    <w:rsid w:val="004C39F4"/>
    <w:rsid w:val="004C453C"/>
    <w:rsid w:val="004C47B2"/>
    <w:rsid w:val="004C5415"/>
    <w:rsid w:val="004C5457"/>
    <w:rsid w:val="004C5516"/>
    <w:rsid w:val="004C5B7F"/>
    <w:rsid w:val="004C7B9B"/>
    <w:rsid w:val="004D0826"/>
    <w:rsid w:val="004D0A1A"/>
    <w:rsid w:val="004D14C6"/>
    <w:rsid w:val="004D2F47"/>
    <w:rsid w:val="004D4CA6"/>
    <w:rsid w:val="004D51E7"/>
    <w:rsid w:val="004D57F0"/>
    <w:rsid w:val="004E0BD4"/>
    <w:rsid w:val="004E1A9E"/>
    <w:rsid w:val="004E1EE0"/>
    <w:rsid w:val="004E2446"/>
    <w:rsid w:val="004E27A6"/>
    <w:rsid w:val="004E3557"/>
    <w:rsid w:val="004E3AA2"/>
    <w:rsid w:val="004E4297"/>
    <w:rsid w:val="004E4ECA"/>
    <w:rsid w:val="004E5002"/>
    <w:rsid w:val="004E5CFB"/>
    <w:rsid w:val="004E6029"/>
    <w:rsid w:val="004E6E4E"/>
    <w:rsid w:val="004E747C"/>
    <w:rsid w:val="004F0D97"/>
    <w:rsid w:val="004F24D1"/>
    <w:rsid w:val="004F3103"/>
    <w:rsid w:val="004F49D6"/>
    <w:rsid w:val="004F5542"/>
    <w:rsid w:val="004F5687"/>
    <w:rsid w:val="004F5842"/>
    <w:rsid w:val="004F5FE3"/>
    <w:rsid w:val="004F63BA"/>
    <w:rsid w:val="004F6491"/>
    <w:rsid w:val="004F674F"/>
    <w:rsid w:val="004F7698"/>
    <w:rsid w:val="004F76B3"/>
    <w:rsid w:val="004F78D7"/>
    <w:rsid w:val="005019A8"/>
    <w:rsid w:val="00501E88"/>
    <w:rsid w:val="005033BB"/>
    <w:rsid w:val="00503F55"/>
    <w:rsid w:val="00504652"/>
    <w:rsid w:val="00505268"/>
    <w:rsid w:val="00505405"/>
    <w:rsid w:val="00505652"/>
    <w:rsid w:val="00505F06"/>
    <w:rsid w:val="0050652D"/>
    <w:rsid w:val="00507FC9"/>
    <w:rsid w:val="00510174"/>
    <w:rsid w:val="00510293"/>
    <w:rsid w:val="0051136C"/>
    <w:rsid w:val="00511BF4"/>
    <w:rsid w:val="00512635"/>
    <w:rsid w:val="0051269D"/>
    <w:rsid w:val="0051341D"/>
    <w:rsid w:val="00513889"/>
    <w:rsid w:val="005138C9"/>
    <w:rsid w:val="0051478D"/>
    <w:rsid w:val="005173DD"/>
    <w:rsid w:val="00520544"/>
    <w:rsid w:val="00522B37"/>
    <w:rsid w:val="005231EB"/>
    <w:rsid w:val="005238CF"/>
    <w:rsid w:val="005238D7"/>
    <w:rsid w:val="00523A04"/>
    <w:rsid w:val="00524C33"/>
    <w:rsid w:val="00524D72"/>
    <w:rsid w:val="00526633"/>
    <w:rsid w:val="00526862"/>
    <w:rsid w:val="00527943"/>
    <w:rsid w:val="00530503"/>
    <w:rsid w:val="005306DC"/>
    <w:rsid w:val="00530EA8"/>
    <w:rsid w:val="005314DB"/>
    <w:rsid w:val="00531588"/>
    <w:rsid w:val="00531757"/>
    <w:rsid w:val="005317A5"/>
    <w:rsid w:val="00531A07"/>
    <w:rsid w:val="00532474"/>
    <w:rsid w:val="00532830"/>
    <w:rsid w:val="00533211"/>
    <w:rsid w:val="00533E30"/>
    <w:rsid w:val="0053418C"/>
    <w:rsid w:val="00535085"/>
    <w:rsid w:val="00535D89"/>
    <w:rsid w:val="00536ABC"/>
    <w:rsid w:val="00537264"/>
    <w:rsid w:val="005405EC"/>
    <w:rsid w:val="00541170"/>
    <w:rsid w:val="00541EF4"/>
    <w:rsid w:val="0054214B"/>
    <w:rsid w:val="00543E51"/>
    <w:rsid w:val="00544121"/>
    <w:rsid w:val="005441E4"/>
    <w:rsid w:val="005465FE"/>
    <w:rsid w:val="00546947"/>
    <w:rsid w:val="00546F56"/>
    <w:rsid w:val="00547419"/>
    <w:rsid w:val="0054781C"/>
    <w:rsid w:val="00550092"/>
    <w:rsid w:val="00550BDE"/>
    <w:rsid w:val="00552814"/>
    <w:rsid w:val="00552BA6"/>
    <w:rsid w:val="0055302C"/>
    <w:rsid w:val="00553C38"/>
    <w:rsid w:val="005540B6"/>
    <w:rsid w:val="00554442"/>
    <w:rsid w:val="0055445D"/>
    <w:rsid w:val="0055624F"/>
    <w:rsid w:val="00556AFF"/>
    <w:rsid w:val="00560083"/>
    <w:rsid w:val="005606B8"/>
    <w:rsid w:val="00561154"/>
    <w:rsid w:val="005617C4"/>
    <w:rsid w:val="00562841"/>
    <w:rsid w:val="005634A6"/>
    <w:rsid w:val="00563775"/>
    <w:rsid w:val="00563AD1"/>
    <w:rsid w:val="005641D3"/>
    <w:rsid w:val="0056466C"/>
    <w:rsid w:val="005646CB"/>
    <w:rsid w:val="00564C10"/>
    <w:rsid w:val="005656EA"/>
    <w:rsid w:val="00566C63"/>
    <w:rsid w:val="00567B27"/>
    <w:rsid w:val="005703A6"/>
    <w:rsid w:val="005709E5"/>
    <w:rsid w:val="00570AF0"/>
    <w:rsid w:val="00570BE0"/>
    <w:rsid w:val="00570C11"/>
    <w:rsid w:val="00571029"/>
    <w:rsid w:val="00572D0F"/>
    <w:rsid w:val="00573F1A"/>
    <w:rsid w:val="00574BEE"/>
    <w:rsid w:val="00575667"/>
    <w:rsid w:val="00575C4F"/>
    <w:rsid w:val="00575CBC"/>
    <w:rsid w:val="0057710F"/>
    <w:rsid w:val="00577AEB"/>
    <w:rsid w:val="00580377"/>
    <w:rsid w:val="005805ED"/>
    <w:rsid w:val="00580B0F"/>
    <w:rsid w:val="0058117F"/>
    <w:rsid w:val="0058149A"/>
    <w:rsid w:val="00582804"/>
    <w:rsid w:val="00582926"/>
    <w:rsid w:val="00582F62"/>
    <w:rsid w:val="00583956"/>
    <w:rsid w:val="00585878"/>
    <w:rsid w:val="00585C41"/>
    <w:rsid w:val="00586E2A"/>
    <w:rsid w:val="0058736C"/>
    <w:rsid w:val="00590C32"/>
    <w:rsid w:val="0059137C"/>
    <w:rsid w:val="0059182D"/>
    <w:rsid w:val="005920DD"/>
    <w:rsid w:val="005925BB"/>
    <w:rsid w:val="00592D02"/>
    <w:rsid w:val="00593298"/>
    <w:rsid w:val="0059404E"/>
    <w:rsid w:val="0059412E"/>
    <w:rsid w:val="005943CD"/>
    <w:rsid w:val="00594FF5"/>
    <w:rsid w:val="00595101"/>
    <w:rsid w:val="0059534E"/>
    <w:rsid w:val="00597D5C"/>
    <w:rsid w:val="00597DC6"/>
    <w:rsid w:val="005A12BC"/>
    <w:rsid w:val="005A15BE"/>
    <w:rsid w:val="005A1693"/>
    <w:rsid w:val="005A25A4"/>
    <w:rsid w:val="005A2664"/>
    <w:rsid w:val="005A28C0"/>
    <w:rsid w:val="005A3481"/>
    <w:rsid w:val="005A3789"/>
    <w:rsid w:val="005A396A"/>
    <w:rsid w:val="005A4881"/>
    <w:rsid w:val="005A4E0D"/>
    <w:rsid w:val="005A516F"/>
    <w:rsid w:val="005A587C"/>
    <w:rsid w:val="005A71A3"/>
    <w:rsid w:val="005A75DF"/>
    <w:rsid w:val="005A7A5A"/>
    <w:rsid w:val="005A7C70"/>
    <w:rsid w:val="005B01E8"/>
    <w:rsid w:val="005B1C73"/>
    <w:rsid w:val="005B4EB7"/>
    <w:rsid w:val="005B5112"/>
    <w:rsid w:val="005B5B2D"/>
    <w:rsid w:val="005B5DBB"/>
    <w:rsid w:val="005B6112"/>
    <w:rsid w:val="005B6158"/>
    <w:rsid w:val="005B7955"/>
    <w:rsid w:val="005B7B58"/>
    <w:rsid w:val="005C0F82"/>
    <w:rsid w:val="005C1058"/>
    <w:rsid w:val="005C1FF1"/>
    <w:rsid w:val="005C220A"/>
    <w:rsid w:val="005C2235"/>
    <w:rsid w:val="005C22D8"/>
    <w:rsid w:val="005C2D07"/>
    <w:rsid w:val="005C38AC"/>
    <w:rsid w:val="005C61D7"/>
    <w:rsid w:val="005C6463"/>
    <w:rsid w:val="005C6756"/>
    <w:rsid w:val="005D02E6"/>
    <w:rsid w:val="005D0409"/>
    <w:rsid w:val="005D075D"/>
    <w:rsid w:val="005D093D"/>
    <w:rsid w:val="005D0EA6"/>
    <w:rsid w:val="005D13B1"/>
    <w:rsid w:val="005D14A3"/>
    <w:rsid w:val="005D14D2"/>
    <w:rsid w:val="005D2480"/>
    <w:rsid w:val="005D29D9"/>
    <w:rsid w:val="005D480E"/>
    <w:rsid w:val="005D64B6"/>
    <w:rsid w:val="005D6A43"/>
    <w:rsid w:val="005D6F4A"/>
    <w:rsid w:val="005D777C"/>
    <w:rsid w:val="005D7937"/>
    <w:rsid w:val="005D7DC9"/>
    <w:rsid w:val="005E03FC"/>
    <w:rsid w:val="005E0F6E"/>
    <w:rsid w:val="005E20E5"/>
    <w:rsid w:val="005E22C4"/>
    <w:rsid w:val="005E2EC7"/>
    <w:rsid w:val="005E308B"/>
    <w:rsid w:val="005E37DA"/>
    <w:rsid w:val="005E3D7C"/>
    <w:rsid w:val="005E46CF"/>
    <w:rsid w:val="005E5796"/>
    <w:rsid w:val="005E5877"/>
    <w:rsid w:val="005E59A4"/>
    <w:rsid w:val="005E5A84"/>
    <w:rsid w:val="005E5DF7"/>
    <w:rsid w:val="005E6047"/>
    <w:rsid w:val="005E6F75"/>
    <w:rsid w:val="005F15AE"/>
    <w:rsid w:val="005F1D3E"/>
    <w:rsid w:val="005F1EB8"/>
    <w:rsid w:val="005F252C"/>
    <w:rsid w:val="005F27E4"/>
    <w:rsid w:val="005F4AEE"/>
    <w:rsid w:val="005F4CCC"/>
    <w:rsid w:val="005F55A0"/>
    <w:rsid w:val="005F56EC"/>
    <w:rsid w:val="005F5D4C"/>
    <w:rsid w:val="005F6673"/>
    <w:rsid w:val="005F7223"/>
    <w:rsid w:val="00601D0A"/>
    <w:rsid w:val="00601E8F"/>
    <w:rsid w:val="006025F2"/>
    <w:rsid w:val="00602C54"/>
    <w:rsid w:val="006034C1"/>
    <w:rsid w:val="00603612"/>
    <w:rsid w:val="00603ACF"/>
    <w:rsid w:val="006041D1"/>
    <w:rsid w:val="00604F5B"/>
    <w:rsid w:val="00605801"/>
    <w:rsid w:val="00605D28"/>
    <w:rsid w:val="00606F09"/>
    <w:rsid w:val="00606F36"/>
    <w:rsid w:val="0060721F"/>
    <w:rsid w:val="00607508"/>
    <w:rsid w:val="00607551"/>
    <w:rsid w:val="00607878"/>
    <w:rsid w:val="00610778"/>
    <w:rsid w:val="00612D06"/>
    <w:rsid w:val="006170C3"/>
    <w:rsid w:val="006213D2"/>
    <w:rsid w:val="006222A5"/>
    <w:rsid w:val="00622EC9"/>
    <w:rsid w:val="00623728"/>
    <w:rsid w:val="00623B57"/>
    <w:rsid w:val="006245E2"/>
    <w:rsid w:val="00624FD3"/>
    <w:rsid w:val="00626004"/>
    <w:rsid w:val="00626C81"/>
    <w:rsid w:val="00626C8E"/>
    <w:rsid w:val="006277AB"/>
    <w:rsid w:val="00627D45"/>
    <w:rsid w:val="00627DB9"/>
    <w:rsid w:val="00630EDD"/>
    <w:rsid w:val="00631AF0"/>
    <w:rsid w:val="00632178"/>
    <w:rsid w:val="00632A49"/>
    <w:rsid w:val="00632A56"/>
    <w:rsid w:val="00633311"/>
    <w:rsid w:val="00633800"/>
    <w:rsid w:val="00634128"/>
    <w:rsid w:val="00634767"/>
    <w:rsid w:val="00634981"/>
    <w:rsid w:val="00634CE0"/>
    <w:rsid w:val="00635CDA"/>
    <w:rsid w:val="00635DA6"/>
    <w:rsid w:val="00635E34"/>
    <w:rsid w:val="0063681C"/>
    <w:rsid w:val="0063775C"/>
    <w:rsid w:val="006378FA"/>
    <w:rsid w:val="00637B8F"/>
    <w:rsid w:val="00637E32"/>
    <w:rsid w:val="0064027D"/>
    <w:rsid w:val="00640983"/>
    <w:rsid w:val="00640ADE"/>
    <w:rsid w:val="006413DB"/>
    <w:rsid w:val="006418CE"/>
    <w:rsid w:val="006426F5"/>
    <w:rsid w:val="00642CFA"/>
    <w:rsid w:val="006442FA"/>
    <w:rsid w:val="0064488D"/>
    <w:rsid w:val="006453FB"/>
    <w:rsid w:val="006457DC"/>
    <w:rsid w:val="00645967"/>
    <w:rsid w:val="00645A73"/>
    <w:rsid w:val="00646023"/>
    <w:rsid w:val="0064624E"/>
    <w:rsid w:val="0064682B"/>
    <w:rsid w:val="006474A7"/>
    <w:rsid w:val="006502F5"/>
    <w:rsid w:val="006508A5"/>
    <w:rsid w:val="0065127A"/>
    <w:rsid w:val="00651AD9"/>
    <w:rsid w:val="00651B4C"/>
    <w:rsid w:val="00651F8D"/>
    <w:rsid w:val="00652E8D"/>
    <w:rsid w:val="0065466E"/>
    <w:rsid w:val="00654718"/>
    <w:rsid w:val="006560F5"/>
    <w:rsid w:val="0065682A"/>
    <w:rsid w:val="00656916"/>
    <w:rsid w:val="00657427"/>
    <w:rsid w:val="0065795D"/>
    <w:rsid w:val="00660360"/>
    <w:rsid w:val="00660F31"/>
    <w:rsid w:val="00661982"/>
    <w:rsid w:val="00661B67"/>
    <w:rsid w:val="006625A5"/>
    <w:rsid w:val="006628AD"/>
    <w:rsid w:val="00663763"/>
    <w:rsid w:val="006638BC"/>
    <w:rsid w:val="00665218"/>
    <w:rsid w:val="006658FB"/>
    <w:rsid w:val="00665C48"/>
    <w:rsid w:val="006662B3"/>
    <w:rsid w:val="00666585"/>
    <w:rsid w:val="006666D9"/>
    <w:rsid w:val="00666932"/>
    <w:rsid w:val="00667116"/>
    <w:rsid w:val="00670F92"/>
    <w:rsid w:val="00671229"/>
    <w:rsid w:val="00672807"/>
    <w:rsid w:val="00672EE8"/>
    <w:rsid w:val="00674DE5"/>
    <w:rsid w:val="00675831"/>
    <w:rsid w:val="00677550"/>
    <w:rsid w:val="006808EA"/>
    <w:rsid w:val="00682215"/>
    <w:rsid w:val="00682346"/>
    <w:rsid w:val="00682C60"/>
    <w:rsid w:val="00683394"/>
    <w:rsid w:val="00683CD2"/>
    <w:rsid w:val="00687A04"/>
    <w:rsid w:val="00687DE0"/>
    <w:rsid w:val="00691340"/>
    <w:rsid w:val="00692543"/>
    <w:rsid w:val="006945DF"/>
    <w:rsid w:val="00694645"/>
    <w:rsid w:val="00695A8C"/>
    <w:rsid w:val="0069658D"/>
    <w:rsid w:val="00696AAF"/>
    <w:rsid w:val="00697255"/>
    <w:rsid w:val="0069743E"/>
    <w:rsid w:val="00697CB9"/>
    <w:rsid w:val="00697E97"/>
    <w:rsid w:val="006A0047"/>
    <w:rsid w:val="006A110A"/>
    <w:rsid w:val="006A15B3"/>
    <w:rsid w:val="006A184F"/>
    <w:rsid w:val="006A1A23"/>
    <w:rsid w:val="006A25D7"/>
    <w:rsid w:val="006A2D15"/>
    <w:rsid w:val="006A3795"/>
    <w:rsid w:val="006A3922"/>
    <w:rsid w:val="006A4379"/>
    <w:rsid w:val="006A5A0C"/>
    <w:rsid w:val="006A5F35"/>
    <w:rsid w:val="006A7AB4"/>
    <w:rsid w:val="006B0B6E"/>
    <w:rsid w:val="006B37C0"/>
    <w:rsid w:val="006B3846"/>
    <w:rsid w:val="006B3B32"/>
    <w:rsid w:val="006B3E15"/>
    <w:rsid w:val="006B4193"/>
    <w:rsid w:val="006B41C9"/>
    <w:rsid w:val="006B44A4"/>
    <w:rsid w:val="006B53E0"/>
    <w:rsid w:val="006B6189"/>
    <w:rsid w:val="006B62F1"/>
    <w:rsid w:val="006B6C0D"/>
    <w:rsid w:val="006B774C"/>
    <w:rsid w:val="006B7FBB"/>
    <w:rsid w:val="006C0956"/>
    <w:rsid w:val="006C17B3"/>
    <w:rsid w:val="006C25DE"/>
    <w:rsid w:val="006C2AF1"/>
    <w:rsid w:val="006C32A9"/>
    <w:rsid w:val="006C3574"/>
    <w:rsid w:val="006C38CB"/>
    <w:rsid w:val="006C4CDB"/>
    <w:rsid w:val="006C50A1"/>
    <w:rsid w:val="006C58AC"/>
    <w:rsid w:val="006C6201"/>
    <w:rsid w:val="006C6303"/>
    <w:rsid w:val="006C6682"/>
    <w:rsid w:val="006C7725"/>
    <w:rsid w:val="006D0D52"/>
    <w:rsid w:val="006D0E9F"/>
    <w:rsid w:val="006D373E"/>
    <w:rsid w:val="006D3D03"/>
    <w:rsid w:val="006D4650"/>
    <w:rsid w:val="006D5043"/>
    <w:rsid w:val="006D50D7"/>
    <w:rsid w:val="006D6296"/>
    <w:rsid w:val="006D6A05"/>
    <w:rsid w:val="006D72F8"/>
    <w:rsid w:val="006D75B4"/>
    <w:rsid w:val="006D761D"/>
    <w:rsid w:val="006D7E7C"/>
    <w:rsid w:val="006E00C7"/>
    <w:rsid w:val="006E0247"/>
    <w:rsid w:val="006E045F"/>
    <w:rsid w:val="006E0C74"/>
    <w:rsid w:val="006E0E54"/>
    <w:rsid w:val="006E122E"/>
    <w:rsid w:val="006E1C80"/>
    <w:rsid w:val="006E1E43"/>
    <w:rsid w:val="006E21B8"/>
    <w:rsid w:val="006E30DB"/>
    <w:rsid w:val="006E3D81"/>
    <w:rsid w:val="006E4078"/>
    <w:rsid w:val="006E4596"/>
    <w:rsid w:val="006E6767"/>
    <w:rsid w:val="006E7272"/>
    <w:rsid w:val="006E7E24"/>
    <w:rsid w:val="006E7F5F"/>
    <w:rsid w:val="006F047D"/>
    <w:rsid w:val="006F0E59"/>
    <w:rsid w:val="006F1BF7"/>
    <w:rsid w:val="006F2156"/>
    <w:rsid w:val="006F2AEC"/>
    <w:rsid w:val="006F359C"/>
    <w:rsid w:val="006F3A49"/>
    <w:rsid w:val="006F4BB3"/>
    <w:rsid w:val="006F55B7"/>
    <w:rsid w:val="006F60B1"/>
    <w:rsid w:val="006F6908"/>
    <w:rsid w:val="006F6BCB"/>
    <w:rsid w:val="006F722A"/>
    <w:rsid w:val="006F73B7"/>
    <w:rsid w:val="006F7C05"/>
    <w:rsid w:val="006F7C9B"/>
    <w:rsid w:val="00700D60"/>
    <w:rsid w:val="00701049"/>
    <w:rsid w:val="0070168D"/>
    <w:rsid w:val="007016D2"/>
    <w:rsid w:val="007019AC"/>
    <w:rsid w:val="00702A61"/>
    <w:rsid w:val="00703A82"/>
    <w:rsid w:val="00704F1E"/>
    <w:rsid w:val="00705BED"/>
    <w:rsid w:val="00705F5B"/>
    <w:rsid w:val="007063B7"/>
    <w:rsid w:val="007065B6"/>
    <w:rsid w:val="00706FCF"/>
    <w:rsid w:val="007102BA"/>
    <w:rsid w:val="00710695"/>
    <w:rsid w:val="00711126"/>
    <w:rsid w:val="007116D4"/>
    <w:rsid w:val="00711928"/>
    <w:rsid w:val="00711B57"/>
    <w:rsid w:val="007124CB"/>
    <w:rsid w:val="00713589"/>
    <w:rsid w:val="007156EB"/>
    <w:rsid w:val="00715C59"/>
    <w:rsid w:val="00715E55"/>
    <w:rsid w:val="00716EC1"/>
    <w:rsid w:val="00717369"/>
    <w:rsid w:val="00717BC9"/>
    <w:rsid w:val="0072097B"/>
    <w:rsid w:val="00720CAF"/>
    <w:rsid w:val="00721CF0"/>
    <w:rsid w:val="00721EC6"/>
    <w:rsid w:val="00722AFC"/>
    <w:rsid w:val="0072383B"/>
    <w:rsid w:val="00723DA3"/>
    <w:rsid w:val="0072499D"/>
    <w:rsid w:val="00726347"/>
    <w:rsid w:val="00726CEA"/>
    <w:rsid w:val="00727EA8"/>
    <w:rsid w:val="0073018D"/>
    <w:rsid w:val="00732C80"/>
    <w:rsid w:val="00732F6F"/>
    <w:rsid w:val="007344C1"/>
    <w:rsid w:val="00734795"/>
    <w:rsid w:val="007356B4"/>
    <w:rsid w:val="00736E4D"/>
    <w:rsid w:val="007375BB"/>
    <w:rsid w:val="007377E7"/>
    <w:rsid w:val="00740686"/>
    <w:rsid w:val="00741DF2"/>
    <w:rsid w:val="00742529"/>
    <w:rsid w:val="00742722"/>
    <w:rsid w:val="007427FA"/>
    <w:rsid w:val="00743E8C"/>
    <w:rsid w:val="007445C2"/>
    <w:rsid w:val="0074472E"/>
    <w:rsid w:val="00745BB5"/>
    <w:rsid w:val="0074697F"/>
    <w:rsid w:val="00746B50"/>
    <w:rsid w:val="00746DD6"/>
    <w:rsid w:val="00747BB3"/>
    <w:rsid w:val="007508DD"/>
    <w:rsid w:val="00751285"/>
    <w:rsid w:val="007514ED"/>
    <w:rsid w:val="00751D78"/>
    <w:rsid w:val="007521E2"/>
    <w:rsid w:val="00752318"/>
    <w:rsid w:val="00753CB4"/>
    <w:rsid w:val="00753DBC"/>
    <w:rsid w:val="0075510E"/>
    <w:rsid w:val="0075560C"/>
    <w:rsid w:val="0075598D"/>
    <w:rsid w:val="0075630B"/>
    <w:rsid w:val="007567C7"/>
    <w:rsid w:val="00757B98"/>
    <w:rsid w:val="00757E2F"/>
    <w:rsid w:val="00760062"/>
    <w:rsid w:val="0076097B"/>
    <w:rsid w:val="0076223A"/>
    <w:rsid w:val="00763698"/>
    <w:rsid w:val="0076460E"/>
    <w:rsid w:val="00766E69"/>
    <w:rsid w:val="00767CA8"/>
    <w:rsid w:val="007701C3"/>
    <w:rsid w:val="007701FE"/>
    <w:rsid w:val="007704D9"/>
    <w:rsid w:val="0077083C"/>
    <w:rsid w:val="00771729"/>
    <w:rsid w:val="00772805"/>
    <w:rsid w:val="00772A19"/>
    <w:rsid w:val="00772D83"/>
    <w:rsid w:val="00773AAA"/>
    <w:rsid w:val="00774AD5"/>
    <w:rsid w:val="00774FE1"/>
    <w:rsid w:val="007753A5"/>
    <w:rsid w:val="00775DE7"/>
    <w:rsid w:val="0077742B"/>
    <w:rsid w:val="00777F20"/>
    <w:rsid w:val="007802A7"/>
    <w:rsid w:val="00782077"/>
    <w:rsid w:val="007836EB"/>
    <w:rsid w:val="00783CCB"/>
    <w:rsid w:val="007846C3"/>
    <w:rsid w:val="00786FB6"/>
    <w:rsid w:val="00787DF8"/>
    <w:rsid w:val="00790135"/>
    <w:rsid w:val="00790E72"/>
    <w:rsid w:val="007911CC"/>
    <w:rsid w:val="00791D62"/>
    <w:rsid w:val="007930EE"/>
    <w:rsid w:val="007931C8"/>
    <w:rsid w:val="00793318"/>
    <w:rsid w:val="0079529D"/>
    <w:rsid w:val="007955D8"/>
    <w:rsid w:val="00795D69"/>
    <w:rsid w:val="0079642B"/>
    <w:rsid w:val="007968BA"/>
    <w:rsid w:val="00796CC5"/>
    <w:rsid w:val="00796D71"/>
    <w:rsid w:val="00797161"/>
    <w:rsid w:val="0079778B"/>
    <w:rsid w:val="007A1AC0"/>
    <w:rsid w:val="007A213A"/>
    <w:rsid w:val="007A2F0C"/>
    <w:rsid w:val="007A3665"/>
    <w:rsid w:val="007A506F"/>
    <w:rsid w:val="007A784C"/>
    <w:rsid w:val="007A7A54"/>
    <w:rsid w:val="007B050E"/>
    <w:rsid w:val="007B0A9E"/>
    <w:rsid w:val="007B187F"/>
    <w:rsid w:val="007B1B15"/>
    <w:rsid w:val="007B2156"/>
    <w:rsid w:val="007B6C26"/>
    <w:rsid w:val="007B6EA8"/>
    <w:rsid w:val="007B7BF0"/>
    <w:rsid w:val="007B7DFC"/>
    <w:rsid w:val="007C0778"/>
    <w:rsid w:val="007C07EB"/>
    <w:rsid w:val="007C0CE1"/>
    <w:rsid w:val="007C19C0"/>
    <w:rsid w:val="007C1CB5"/>
    <w:rsid w:val="007C24C5"/>
    <w:rsid w:val="007C27E2"/>
    <w:rsid w:val="007C364D"/>
    <w:rsid w:val="007C37A0"/>
    <w:rsid w:val="007C4F49"/>
    <w:rsid w:val="007C584E"/>
    <w:rsid w:val="007C5A1C"/>
    <w:rsid w:val="007C5DD5"/>
    <w:rsid w:val="007C5EF9"/>
    <w:rsid w:val="007D1C57"/>
    <w:rsid w:val="007D210F"/>
    <w:rsid w:val="007D3C1D"/>
    <w:rsid w:val="007D4383"/>
    <w:rsid w:val="007D5266"/>
    <w:rsid w:val="007D5607"/>
    <w:rsid w:val="007D5C2D"/>
    <w:rsid w:val="007D6323"/>
    <w:rsid w:val="007D66F8"/>
    <w:rsid w:val="007D6A84"/>
    <w:rsid w:val="007D71BB"/>
    <w:rsid w:val="007D78AC"/>
    <w:rsid w:val="007E0D2D"/>
    <w:rsid w:val="007E1328"/>
    <w:rsid w:val="007E1B84"/>
    <w:rsid w:val="007E201D"/>
    <w:rsid w:val="007E2F02"/>
    <w:rsid w:val="007E3FAD"/>
    <w:rsid w:val="007E45CE"/>
    <w:rsid w:val="007E47DE"/>
    <w:rsid w:val="007E4846"/>
    <w:rsid w:val="007E4A63"/>
    <w:rsid w:val="007E4E24"/>
    <w:rsid w:val="007E50A7"/>
    <w:rsid w:val="007E575B"/>
    <w:rsid w:val="007E5906"/>
    <w:rsid w:val="007E6558"/>
    <w:rsid w:val="007E7992"/>
    <w:rsid w:val="007E7F20"/>
    <w:rsid w:val="007F0AC2"/>
    <w:rsid w:val="007F1370"/>
    <w:rsid w:val="007F2273"/>
    <w:rsid w:val="007F23B3"/>
    <w:rsid w:val="007F2818"/>
    <w:rsid w:val="007F2EDE"/>
    <w:rsid w:val="007F3551"/>
    <w:rsid w:val="007F3936"/>
    <w:rsid w:val="007F3AD1"/>
    <w:rsid w:val="007F5277"/>
    <w:rsid w:val="007F6A3D"/>
    <w:rsid w:val="007F7113"/>
    <w:rsid w:val="007F7883"/>
    <w:rsid w:val="007F7C01"/>
    <w:rsid w:val="008009C1"/>
    <w:rsid w:val="00803F72"/>
    <w:rsid w:val="00805326"/>
    <w:rsid w:val="00806D66"/>
    <w:rsid w:val="00807CE1"/>
    <w:rsid w:val="00810248"/>
    <w:rsid w:val="0081129D"/>
    <w:rsid w:val="00811353"/>
    <w:rsid w:val="00811BE7"/>
    <w:rsid w:val="00811D13"/>
    <w:rsid w:val="0081230B"/>
    <w:rsid w:val="0081265C"/>
    <w:rsid w:val="008135D8"/>
    <w:rsid w:val="0081415E"/>
    <w:rsid w:val="008142AD"/>
    <w:rsid w:val="008148D7"/>
    <w:rsid w:val="00815105"/>
    <w:rsid w:val="00815521"/>
    <w:rsid w:val="00815B0B"/>
    <w:rsid w:val="00816108"/>
    <w:rsid w:val="00817B1A"/>
    <w:rsid w:val="00820574"/>
    <w:rsid w:val="008205A9"/>
    <w:rsid w:val="008209F4"/>
    <w:rsid w:val="00820D7E"/>
    <w:rsid w:val="00821DFC"/>
    <w:rsid w:val="008223F0"/>
    <w:rsid w:val="00822830"/>
    <w:rsid w:val="0082375C"/>
    <w:rsid w:val="008238BD"/>
    <w:rsid w:val="00825768"/>
    <w:rsid w:val="00826665"/>
    <w:rsid w:val="00826D2D"/>
    <w:rsid w:val="00831642"/>
    <w:rsid w:val="00831E32"/>
    <w:rsid w:val="00832E6A"/>
    <w:rsid w:val="00833FFF"/>
    <w:rsid w:val="00834A17"/>
    <w:rsid w:val="00834F45"/>
    <w:rsid w:val="008351CA"/>
    <w:rsid w:val="00836049"/>
    <w:rsid w:val="00836398"/>
    <w:rsid w:val="008366C6"/>
    <w:rsid w:val="00836B88"/>
    <w:rsid w:val="00836D05"/>
    <w:rsid w:val="00836E2E"/>
    <w:rsid w:val="00837A0E"/>
    <w:rsid w:val="00837BEC"/>
    <w:rsid w:val="00837DA4"/>
    <w:rsid w:val="008405BA"/>
    <w:rsid w:val="0084148E"/>
    <w:rsid w:val="00842C8B"/>
    <w:rsid w:val="0084418A"/>
    <w:rsid w:val="00844931"/>
    <w:rsid w:val="00844F68"/>
    <w:rsid w:val="00845121"/>
    <w:rsid w:val="00845EEE"/>
    <w:rsid w:val="00847033"/>
    <w:rsid w:val="00850191"/>
    <w:rsid w:val="00851ADA"/>
    <w:rsid w:val="008521FC"/>
    <w:rsid w:val="00852278"/>
    <w:rsid w:val="00853044"/>
    <w:rsid w:val="00853393"/>
    <w:rsid w:val="008534B5"/>
    <w:rsid w:val="00854A74"/>
    <w:rsid w:val="008555D9"/>
    <w:rsid w:val="00855ED7"/>
    <w:rsid w:val="00855FB9"/>
    <w:rsid w:val="00856428"/>
    <w:rsid w:val="00856853"/>
    <w:rsid w:val="00856EEB"/>
    <w:rsid w:val="00857310"/>
    <w:rsid w:val="00857655"/>
    <w:rsid w:val="0086077E"/>
    <w:rsid w:val="00861379"/>
    <w:rsid w:val="00861853"/>
    <w:rsid w:val="0086281B"/>
    <w:rsid w:val="00866EF6"/>
    <w:rsid w:val="008679A1"/>
    <w:rsid w:val="00867AA8"/>
    <w:rsid w:val="00867C46"/>
    <w:rsid w:val="008702CF"/>
    <w:rsid w:val="008706BC"/>
    <w:rsid w:val="00870E1F"/>
    <w:rsid w:val="008711F6"/>
    <w:rsid w:val="00872162"/>
    <w:rsid w:val="00872260"/>
    <w:rsid w:val="008738BA"/>
    <w:rsid w:val="008739B9"/>
    <w:rsid w:val="00874AB4"/>
    <w:rsid w:val="00875029"/>
    <w:rsid w:val="00875526"/>
    <w:rsid w:val="00875624"/>
    <w:rsid w:val="0087586F"/>
    <w:rsid w:val="00875FA0"/>
    <w:rsid w:val="0087752B"/>
    <w:rsid w:val="00877A63"/>
    <w:rsid w:val="00877E67"/>
    <w:rsid w:val="00877F9A"/>
    <w:rsid w:val="008806BD"/>
    <w:rsid w:val="00880758"/>
    <w:rsid w:val="008818F8"/>
    <w:rsid w:val="00881B52"/>
    <w:rsid w:val="00882B0A"/>
    <w:rsid w:val="00883530"/>
    <w:rsid w:val="008844C5"/>
    <w:rsid w:val="00884B13"/>
    <w:rsid w:val="008851CE"/>
    <w:rsid w:val="00885434"/>
    <w:rsid w:val="00885F51"/>
    <w:rsid w:val="0088679E"/>
    <w:rsid w:val="00887B42"/>
    <w:rsid w:val="00890D5A"/>
    <w:rsid w:val="008915CD"/>
    <w:rsid w:val="00892E58"/>
    <w:rsid w:val="00892F71"/>
    <w:rsid w:val="008930B1"/>
    <w:rsid w:val="008946B0"/>
    <w:rsid w:val="00894AE8"/>
    <w:rsid w:val="00894F98"/>
    <w:rsid w:val="00895469"/>
    <w:rsid w:val="0089796C"/>
    <w:rsid w:val="008A02C7"/>
    <w:rsid w:val="008A04A9"/>
    <w:rsid w:val="008A0871"/>
    <w:rsid w:val="008A0C32"/>
    <w:rsid w:val="008A0CD3"/>
    <w:rsid w:val="008A3234"/>
    <w:rsid w:val="008A3E64"/>
    <w:rsid w:val="008A43F0"/>
    <w:rsid w:val="008A4D95"/>
    <w:rsid w:val="008A63B2"/>
    <w:rsid w:val="008A6548"/>
    <w:rsid w:val="008A6C78"/>
    <w:rsid w:val="008A6E32"/>
    <w:rsid w:val="008A77D6"/>
    <w:rsid w:val="008A796E"/>
    <w:rsid w:val="008B01CA"/>
    <w:rsid w:val="008B0340"/>
    <w:rsid w:val="008B0536"/>
    <w:rsid w:val="008B05CE"/>
    <w:rsid w:val="008B1101"/>
    <w:rsid w:val="008B189B"/>
    <w:rsid w:val="008B2038"/>
    <w:rsid w:val="008B2048"/>
    <w:rsid w:val="008B2DDA"/>
    <w:rsid w:val="008B3018"/>
    <w:rsid w:val="008B3D1F"/>
    <w:rsid w:val="008B410F"/>
    <w:rsid w:val="008B4250"/>
    <w:rsid w:val="008B5E47"/>
    <w:rsid w:val="008B6796"/>
    <w:rsid w:val="008B6DE9"/>
    <w:rsid w:val="008B7D21"/>
    <w:rsid w:val="008B7D66"/>
    <w:rsid w:val="008C0286"/>
    <w:rsid w:val="008C0313"/>
    <w:rsid w:val="008C0924"/>
    <w:rsid w:val="008C2417"/>
    <w:rsid w:val="008C2C39"/>
    <w:rsid w:val="008C2E0C"/>
    <w:rsid w:val="008C6D77"/>
    <w:rsid w:val="008C7E0D"/>
    <w:rsid w:val="008D0B64"/>
    <w:rsid w:val="008D13C4"/>
    <w:rsid w:val="008D1F98"/>
    <w:rsid w:val="008D2DEE"/>
    <w:rsid w:val="008D3C95"/>
    <w:rsid w:val="008D4508"/>
    <w:rsid w:val="008D53B9"/>
    <w:rsid w:val="008D5F91"/>
    <w:rsid w:val="008D775B"/>
    <w:rsid w:val="008E0CAE"/>
    <w:rsid w:val="008E1FC2"/>
    <w:rsid w:val="008E1FE7"/>
    <w:rsid w:val="008E280F"/>
    <w:rsid w:val="008E3564"/>
    <w:rsid w:val="008E3B15"/>
    <w:rsid w:val="008E3DA3"/>
    <w:rsid w:val="008E430B"/>
    <w:rsid w:val="008E7483"/>
    <w:rsid w:val="008E77FD"/>
    <w:rsid w:val="008F213E"/>
    <w:rsid w:val="008F29B0"/>
    <w:rsid w:val="008F2B3F"/>
    <w:rsid w:val="008F2D58"/>
    <w:rsid w:val="008F368D"/>
    <w:rsid w:val="008F3E28"/>
    <w:rsid w:val="008F3E50"/>
    <w:rsid w:val="008F485B"/>
    <w:rsid w:val="008F4E47"/>
    <w:rsid w:val="008F4FC7"/>
    <w:rsid w:val="008F59BF"/>
    <w:rsid w:val="008F5EB9"/>
    <w:rsid w:val="008F6C86"/>
    <w:rsid w:val="008F70B7"/>
    <w:rsid w:val="008F7423"/>
    <w:rsid w:val="008F76B3"/>
    <w:rsid w:val="008F7D36"/>
    <w:rsid w:val="008F7FAE"/>
    <w:rsid w:val="00901326"/>
    <w:rsid w:val="00904074"/>
    <w:rsid w:val="00905283"/>
    <w:rsid w:val="00905AF1"/>
    <w:rsid w:val="00905C04"/>
    <w:rsid w:val="00905CC4"/>
    <w:rsid w:val="00906296"/>
    <w:rsid w:val="00906504"/>
    <w:rsid w:val="00906800"/>
    <w:rsid w:val="00906A60"/>
    <w:rsid w:val="00906FFC"/>
    <w:rsid w:val="00907152"/>
    <w:rsid w:val="00907AC0"/>
    <w:rsid w:val="0091024C"/>
    <w:rsid w:val="0091065E"/>
    <w:rsid w:val="00910D68"/>
    <w:rsid w:val="00911242"/>
    <w:rsid w:val="00911573"/>
    <w:rsid w:val="0091322B"/>
    <w:rsid w:val="00913367"/>
    <w:rsid w:val="00915963"/>
    <w:rsid w:val="00915B97"/>
    <w:rsid w:val="009160BA"/>
    <w:rsid w:val="009160CF"/>
    <w:rsid w:val="009179AD"/>
    <w:rsid w:val="009209B0"/>
    <w:rsid w:val="00921A4C"/>
    <w:rsid w:val="00923282"/>
    <w:rsid w:val="00923329"/>
    <w:rsid w:val="00924DF9"/>
    <w:rsid w:val="00925764"/>
    <w:rsid w:val="00925CE9"/>
    <w:rsid w:val="009263A6"/>
    <w:rsid w:val="00926997"/>
    <w:rsid w:val="0092756D"/>
    <w:rsid w:val="00927C67"/>
    <w:rsid w:val="00927C9F"/>
    <w:rsid w:val="00927CB1"/>
    <w:rsid w:val="009301A8"/>
    <w:rsid w:val="0093106A"/>
    <w:rsid w:val="009314CD"/>
    <w:rsid w:val="00932151"/>
    <w:rsid w:val="00934FD1"/>
    <w:rsid w:val="00935781"/>
    <w:rsid w:val="00935A02"/>
    <w:rsid w:val="00936443"/>
    <w:rsid w:val="0093677C"/>
    <w:rsid w:val="009369E2"/>
    <w:rsid w:val="00936DFB"/>
    <w:rsid w:val="0093726E"/>
    <w:rsid w:val="009402D6"/>
    <w:rsid w:val="0094085A"/>
    <w:rsid w:val="00942184"/>
    <w:rsid w:val="0094322F"/>
    <w:rsid w:val="00943FCE"/>
    <w:rsid w:val="009442C9"/>
    <w:rsid w:val="009442D6"/>
    <w:rsid w:val="009448E2"/>
    <w:rsid w:val="00944FF8"/>
    <w:rsid w:val="009454D4"/>
    <w:rsid w:val="009455EB"/>
    <w:rsid w:val="009461CE"/>
    <w:rsid w:val="00946445"/>
    <w:rsid w:val="00946799"/>
    <w:rsid w:val="00946A9F"/>
    <w:rsid w:val="00947657"/>
    <w:rsid w:val="00950235"/>
    <w:rsid w:val="009530C5"/>
    <w:rsid w:val="00953AE8"/>
    <w:rsid w:val="00954B75"/>
    <w:rsid w:val="0095563A"/>
    <w:rsid w:val="0095565D"/>
    <w:rsid w:val="009556B0"/>
    <w:rsid w:val="0095576F"/>
    <w:rsid w:val="00955E73"/>
    <w:rsid w:val="00956679"/>
    <w:rsid w:val="00956B05"/>
    <w:rsid w:val="009570AC"/>
    <w:rsid w:val="00957C9A"/>
    <w:rsid w:val="0096041F"/>
    <w:rsid w:val="009607E9"/>
    <w:rsid w:val="0096280E"/>
    <w:rsid w:val="00962A08"/>
    <w:rsid w:val="00962B5F"/>
    <w:rsid w:val="00962DF0"/>
    <w:rsid w:val="00963002"/>
    <w:rsid w:val="0096343F"/>
    <w:rsid w:val="00964328"/>
    <w:rsid w:val="00964964"/>
    <w:rsid w:val="00966922"/>
    <w:rsid w:val="00966F61"/>
    <w:rsid w:val="00967401"/>
    <w:rsid w:val="009678D2"/>
    <w:rsid w:val="0097029A"/>
    <w:rsid w:val="00970DBE"/>
    <w:rsid w:val="009715AC"/>
    <w:rsid w:val="00971935"/>
    <w:rsid w:val="0097305D"/>
    <w:rsid w:val="0097315E"/>
    <w:rsid w:val="009751F0"/>
    <w:rsid w:val="00976082"/>
    <w:rsid w:val="00976D81"/>
    <w:rsid w:val="0097712C"/>
    <w:rsid w:val="00977C78"/>
    <w:rsid w:val="00977D00"/>
    <w:rsid w:val="00981E0B"/>
    <w:rsid w:val="00982852"/>
    <w:rsid w:val="00983375"/>
    <w:rsid w:val="00983435"/>
    <w:rsid w:val="00983FC4"/>
    <w:rsid w:val="0098526F"/>
    <w:rsid w:val="0098623F"/>
    <w:rsid w:val="0099092A"/>
    <w:rsid w:val="0099184F"/>
    <w:rsid w:val="00991CC2"/>
    <w:rsid w:val="00991E0B"/>
    <w:rsid w:val="00992CF9"/>
    <w:rsid w:val="00993534"/>
    <w:rsid w:val="0099384E"/>
    <w:rsid w:val="00993CBA"/>
    <w:rsid w:val="00994A44"/>
    <w:rsid w:val="00994D9C"/>
    <w:rsid w:val="00994F65"/>
    <w:rsid w:val="00996345"/>
    <w:rsid w:val="00996400"/>
    <w:rsid w:val="009A0E56"/>
    <w:rsid w:val="009A1036"/>
    <w:rsid w:val="009A1898"/>
    <w:rsid w:val="009A25C5"/>
    <w:rsid w:val="009A41DF"/>
    <w:rsid w:val="009A4746"/>
    <w:rsid w:val="009A57BE"/>
    <w:rsid w:val="009A5A56"/>
    <w:rsid w:val="009B0ADA"/>
    <w:rsid w:val="009B0FE8"/>
    <w:rsid w:val="009B1145"/>
    <w:rsid w:val="009B17E9"/>
    <w:rsid w:val="009B1B0A"/>
    <w:rsid w:val="009B20C2"/>
    <w:rsid w:val="009B2ACA"/>
    <w:rsid w:val="009B2AD2"/>
    <w:rsid w:val="009B39B7"/>
    <w:rsid w:val="009B688A"/>
    <w:rsid w:val="009B725D"/>
    <w:rsid w:val="009B7845"/>
    <w:rsid w:val="009B78C6"/>
    <w:rsid w:val="009C0225"/>
    <w:rsid w:val="009C0ADB"/>
    <w:rsid w:val="009C0CA1"/>
    <w:rsid w:val="009C228A"/>
    <w:rsid w:val="009C2A44"/>
    <w:rsid w:val="009C3567"/>
    <w:rsid w:val="009C40BF"/>
    <w:rsid w:val="009C4678"/>
    <w:rsid w:val="009C4F6C"/>
    <w:rsid w:val="009C5292"/>
    <w:rsid w:val="009C698B"/>
    <w:rsid w:val="009C7A1B"/>
    <w:rsid w:val="009C7D24"/>
    <w:rsid w:val="009D00C3"/>
    <w:rsid w:val="009D0ABD"/>
    <w:rsid w:val="009D20A5"/>
    <w:rsid w:val="009D4908"/>
    <w:rsid w:val="009D567C"/>
    <w:rsid w:val="009D5ADF"/>
    <w:rsid w:val="009D5AEF"/>
    <w:rsid w:val="009E01A1"/>
    <w:rsid w:val="009E0FC4"/>
    <w:rsid w:val="009E1D51"/>
    <w:rsid w:val="009E2633"/>
    <w:rsid w:val="009E5447"/>
    <w:rsid w:val="009E5BA6"/>
    <w:rsid w:val="009E5E21"/>
    <w:rsid w:val="009E752B"/>
    <w:rsid w:val="009E7EBC"/>
    <w:rsid w:val="009F019B"/>
    <w:rsid w:val="009F25EC"/>
    <w:rsid w:val="009F2653"/>
    <w:rsid w:val="009F44C6"/>
    <w:rsid w:val="009F59F8"/>
    <w:rsid w:val="009F5B87"/>
    <w:rsid w:val="009F5CFE"/>
    <w:rsid w:val="009F60A7"/>
    <w:rsid w:val="009F6B98"/>
    <w:rsid w:val="00A011AA"/>
    <w:rsid w:val="00A01D00"/>
    <w:rsid w:val="00A0255C"/>
    <w:rsid w:val="00A0272E"/>
    <w:rsid w:val="00A04327"/>
    <w:rsid w:val="00A05081"/>
    <w:rsid w:val="00A050F2"/>
    <w:rsid w:val="00A052B9"/>
    <w:rsid w:val="00A06D7F"/>
    <w:rsid w:val="00A1009C"/>
    <w:rsid w:val="00A10575"/>
    <w:rsid w:val="00A115DB"/>
    <w:rsid w:val="00A11BA2"/>
    <w:rsid w:val="00A12250"/>
    <w:rsid w:val="00A1393F"/>
    <w:rsid w:val="00A142F6"/>
    <w:rsid w:val="00A149D2"/>
    <w:rsid w:val="00A14A1E"/>
    <w:rsid w:val="00A1539B"/>
    <w:rsid w:val="00A15447"/>
    <w:rsid w:val="00A15449"/>
    <w:rsid w:val="00A160D5"/>
    <w:rsid w:val="00A16DE0"/>
    <w:rsid w:val="00A176D0"/>
    <w:rsid w:val="00A17A3E"/>
    <w:rsid w:val="00A17CCF"/>
    <w:rsid w:val="00A228B6"/>
    <w:rsid w:val="00A23435"/>
    <w:rsid w:val="00A23A25"/>
    <w:rsid w:val="00A2469D"/>
    <w:rsid w:val="00A25291"/>
    <w:rsid w:val="00A26353"/>
    <w:rsid w:val="00A263FF"/>
    <w:rsid w:val="00A2640F"/>
    <w:rsid w:val="00A26781"/>
    <w:rsid w:val="00A2679E"/>
    <w:rsid w:val="00A268F9"/>
    <w:rsid w:val="00A26D49"/>
    <w:rsid w:val="00A270E1"/>
    <w:rsid w:val="00A2773B"/>
    <w:rsid w:val="00A279DC"/>
    <w:rsid w:val="00A30989"/>
    <w:rsid w:val="00A3154D"/>
    <w:rsid w:val="00A31708"/>
    <w:rsid w:val="00A322C4"/>
    <w:rsid w:val="00A322CF"/>
    <w:rsid w:val="00A32C64"/>
    <w:rsid w:val="00A3308F"/>
    <w:rsid w:val="00A330EC"/>
    <w:rsid w:val="00A3411E"/>
    <w:rsid w:val="00A341AE"/>
    <w:rsid w:val="00A4012A"/>
    <w:rsid w:val="00A426F1"/>
    <w:rsid w:val="00A42957"/>
    <w:rsid w:val="00A457D1"/>
    <w:rsid w:val="00A46014"/>
    <w:rsid w:val="00A4680B"/>
    <w:rsid w:val="00A4717B"/>
    <w:rsid w:val="00A47A57"/>
    <w:rsid w:val="00A52476"/>
    <w:rsid w:val="00A54D7A"/>
    <w:rsid w:val="00A5562F"/>
    <w:rsid w:val="00A56FD2"/>
    <w:rsid w:val="00A609D9"/>
    <w:rsid w:val="00A619F6"/>
    <w:rsid w:val="00A61CF8"/>
    <w:rsid w:val="00A6201C"/>
    <w:rsid w:val="00A6226D"/>
    <w:rsid w:val="00A625B5"/>
    <w:rsid w:val="00A6306A"/>
    <w:rsid w:val="00A63DD3"/>
    <w:rsid w:val="00A644FF"/>
    <w:rsid w:val="00A6470D"/>
    <w:rsid w:val="00A65748"/>
    <w:rsid w:val="00A65E7B"/>
    <w:rsid w:val="00A66F3C"/>
    <w:rsid w:val="00A66FF8"/>
    <w:rsid w:val="00A67A67"/>
    <w:rsid w:val="00A67ACE"/>
    <w:rsid w:val="00A67F21"/>
    <w:rsid w:val="00A716CC"/>
    <w:rsid w:val="00A72A5F"/>
    <w:rsid w:val="00A731B7"/>
    <w:rsid w:val="00A73685"/>
    <w:rsid w:val="00A73CAD"/>
    <w:rsid w:val="00A73CF0"/>
    <w:rsid w:val="00A73D10"/>
    <w:rsid w:val="00A7411B"/>
    <w:rsid w:val="00A74164"/>
    <w:rsid w:val="00A74E83"/>
    <w:rsid w:val="00A752C4"/>
    <w:rsid w:val="00A758F3"/>
    <w:rsid w:val="00A75A23"/>
    <w:rsid w:val="00A762BA"/>
    <w:rsid w:val="00A771F2"/>
    <w:rsid w:val="00A77F61"/>
    <w:rsid w:val="00A803D8"/>
    <w:rsid w:val="00A80728"/>
    <w:rsid w:val="00A80917"/>
    <w:rsid w:val="00A80A95"/>
    <w:rsid w:val="00A80E98"/>
    <w:rsid w:val="00A81945"/>
    <w:rsid w:val="00A8196E"/>
    <w:rsid w:val="00A81E77"/>
    <w:rsid w:val="00A8211E"/>
    <w:rsid w:val="00A83ABF"/>
    <w:rsid w:val="00A8694F"/>
    <w:rsid w:val="00A86F50"/>
    <w:rsid w:val="00A87225"/>
    <w:rsid w:val="00A918EE"/>
    <w:rsid w:val="00A929FB"/>
    <w:rsid w:val="00A936C3"/>
    <w:rsid w:val="00A94703"/>
    <w:rsid w:val="00A95C3F"/>
    <w:rsid w:val="00A96395"/>
    <w:rsid w:val="00A965B4"/>
    <w:rsid w:val="00A96A56"/>
    <w:rsid w:val="00A970D3"/>
    <w:rsid w:val="00AA0088"/>
    <w:rsid w:val="00AA0C99"/>
    <w:rsid w:val="00AA10D0"/>
    <w:rsid w:val="00AA19BC"/>
    <w:rsid w:val="00AA1F93"/>
    <w:rsid w:val="00AA220D"/>
    <w:rsid w:val="00AA2D2F"/>
    <w:rsid w:val="00AA352F"/>
    <w:rsid w:val="00AA370F"/>
    <w:rsid w:val="00AA3BCB"/>
    <w:rsid w:val="00AA3FD1"/>
    <w:rsid w:val="00AA4CB2"/>
    <w:rsid w:val="00AA4F45"/>
    <w:rsid w:val="00AA5747"/>
    <w:rsid w:val="00AA5BC8"/>
    <w:rsid w:val="00AA5E1C"/>
    <w:rsid w:val="00AA5F9B"/>
    <w:rsid w:val="00AA633F"/>
    <w:rsid w:val="00AB055E"/>
    <w:rsid w:val="00AB0DB2"/>
    <w:rsid w:val="00AB0EFB"/>
    <w:rsid w:val="00AB1079"/>
    <w:rsid w:val="00AB159C"/>
    <w:rsid w:val="00AB1FDC"/>
    <w:rsid w:val="00AB3AC8"/>
    <w:rsid w:val="00AB4108"/>
    <w:rsid w:val="00AB414F"/>
    <w:rsid w:val="00AB43B5"/>
    <w:rsid w:val="00AB5DC1"/>
    <w:rsid w:val="00AB61AD"/>
    <w:rsid w:val="00AB73EC"/>
    <w:rsid w:val="00AC0181"/>
    <w:rsid w:val="00AC098A"/>
    <w:rsid w:val="00AC0B1A"/>
    <w:rsid w:val="00AC165C"/>
    <w:rsid w:val="00AC2C5F"/>
    <w:rsid w:val="00AC2F37"/>
    <w:rsid w:val="00AC2F87"/>
    <w:rsid w:val="00AC30DF"/>
    <w:rsid w:val="00AC3E77"/>
    <w:rsid w:val="00AC3F8B"/>
    <w:rsid w:val="00AC534B"/>
    <w:rsid w:val="00AC614E"/>
    <w:rsid w:val="00AC665E"/>
    <w:rsid w:val="00AC683E"/>
    <w:rsid w:val="00AC6C0D"/>
    <w:rsid w:val="00AC705B"/>
    <w:rsid w:val="00AC77D0"/>
    <w:rsid w:val="00AD07E5"/>
    <w:rsid w:val="00AD193A"/>
    <w:rsid w:val="00AD2250"/>
    <w:rsid w:val="00AD27D7"/>
    <w:rsid w:val="00AD4647"/>
    <w:rsid w:val="00AD772D"/>
    <w:rsid w:val="00AD77F0"/>
    <w:rsid w:val="00AE1890"/>
    <w:rsid w:val="00AE18FF"/>
    <w:rsid w:val="00AE1973"/>
    <w:rsid w:val="00AE20D9"/>
    <w:rsid w:val="00AE2497"/>
    <w:rsid w:val="00AE4698"/>
    <w:rsid w:val="00AE4796"/>
    <w:rsid w:val="00AE4E82"/>
    <w:rsid w:val="00AE56E1"/>
    <w:rsid w:val="00AE6EB8"/>
    <w:rsid w:val="00AE75D1"/>
    <w:rsid w:val="00AE77F2"/>
    <w:rsid w:val="00AF0408"/>
    <w:rsid w:val="00AF0878"/>
    <w:rsid w:val="00AF0C05"/>
    <w:rsid w:val="00AF0E02"/>
    <w:rsid w:val="00AF1817"/>
    <w:rsid w:val="00AF200B"/>
    <w:rsid w:val="00AF3BD6"/>
    <w:rsid w:val="00AF3DE7"/>
    <w:rsid w:val="00AF4B25"/>
    <w:rsid w:val="00AF534F"/>
    <w:rsid w:val="00AF5374"/>
    <w:rsid w:val="00AF5750"/>
    <w:rsid w:val="00AF6132"/>
    <w:rsid w:val="00AF6180"/>
    <w:rsid w:val="00AF79FD"/>
    <w:rsid w:val="00AF7C39"/>
    <w:rsid w:val="00B00149"/>
    <w:rsid w:val="00B00E4E"/>
    <w:rsid w:val="00B01602"/>
    <w:rsid w:val="00B01D2E"/>
    <w:rsid w:val="00B02DFC"/>
    <w:rsid w:val="00B0304D"/>
    <w:rsid w:val="00B036AF"/>
    <w:rsid w:val="00B03D6D"/>
    <w:rsid w:val="00B05172"/>
    <w:rsid w:val="00B05464"/>
    <w:rsid w:val="00B059EB"/>
    <w:rsid w:val="00B0698A"/>
    <w:rsid w:val="00B07636"/>
    <w:rsid w:val="00B079E2"/>
    <w:rsid w:val="00B07CD3"/>
    <w:rsid w:val="00B10356"/>
    <w:rsid w:val="00B121AD"/>
    <w:rsid w:val="00B12443"/>
    <w:rsid w:val="00B124EF"/>
    <w:rsid w:val="00B1250E"/>
    <w:rsid w:val="00B12D26"/>
    <w:rsid w:val="00B12F94"/>
    <w:rsid w:val="00B14C50"/>
    <w:rsid w:val="00B14FFA"/>
    <w:rsid w:val="00B1549D"/>
    <w:rsid w:val="00B15D89"/>
    <w:rsid w:val="00B1608A"/>
    <w:rsid w:val="00B16124"/>
    <w:rsid w:val="00B174CC"/>
    <w:rsid w:val="00B177EB"/>
    <w:rsid w:val="00B178F5"/>
    <w:rsid w:val="00B17EA1"/>
    <w:rsid w:val="00B20BF5"/>
    <w:rsid w:val="00B21736"/>
    <w:rsid w:val="00B22040"/>
    <w:rsid w:val="00B228F9"/>
    <w:rsid w:val="00B22C5A"/>
    <w:rsid w:val="00B2301F"/>
    <w:rsid w:val="00B23313"/>
    <w:rsid w:val="00B24251"/>
    <w:rsid w:val="00B2458E"/>
    <w:rsid w:val="00B26B70"/>
    <w:rsid w:val="00B26DBA"/>
    <w:rsid w:val="00B272D1"/>
    <w:rsid w:val="00B309AC"/>
    <w:rsid w:val="00B3229B"/>
    <w:rsid w:val="00B32D32"/>
    <w:rsid w:val="00B332B3"/>
    <w:rsid w:val="00B3339A"/>
    <w:rsid w:val="00B33EA8"/>
    <w:rsid w:val="00B3409A"/>
    <w:rsid w:val="00B3457F"/>
    <w:rsid w:val="00B3487B"/>
    <w:rsid w:val="00B3531F"/>
    <w:rsid w:val="00B35A06"/>
    <w:rsid w:val="00B3723A"/>
    <w:rsid w:val="00B37400"/>
    <w:rsid w:val="00B4052D"/>
    <w:rsid w:val="00B40580"/>
    <w:rsid w:val="00B41673"/>
    <w:rsid w:val="00B4190C"/>
    <w:rsid w:val="00B422EB"/>
    <w:rsid w:val="00B42ADA"/>
    <w:rsid w:val="00B42BAE"/>
    <w:rsid w:val="00B433B2"/>
    <w:rsid w:val="00B44130"/>
    <w:rsid w:val="00B44811"/>
    <w:rsid w:val="00B45A25"/>
    <w:rsid w:val="00B4661D"/>
    <w:rsid w:val="00B46780"/>
    <w:rsid w:val="00B4775C"/>
    <w:rsid w:val="00B50EDB"/>
    <w:rsid w:val="00B510E0"/>
    <w:rsid w:val="00B51730"/>
    <w:rsid w:val="00B523AA"/>
    <w:rsid w:val="00B52E72"/>
    <w:rsid w:val="00B53996"/>
    <w:rsid w:val="00B54EC2"/>
    <w:rsid w:val="00B55041"/>
    <w:rsid w:val="00B550CC"/>
    <w:rsid w:val="00B55739"/>
    <w:rsid w:val="00B55DAB"/>
    <w:rsid w:val="00B57492"/>
    <w:rsid w:val="00B57513"/>
    <w:rsid w:val="00B60321"/>
    <w:rsid w:val="00B60E54"/>
    <w:rsid w:val="00B60FB9"/>
    <w:rsid w:val="00B626BB"/>
    <w:rsid w:val="00B62901"/>
    <w:rsid w:val="00B6313D"/>
    <w:rsid w:val="00B63324"/>
    <w:rsid w:val="00B63920"/>
    <w:rsid w:val="00B6395D"/>
    <w:rsid w:val="00B662E3"/>
    <w:rsid w:val="00B66926"/>
    <w:rsid w:val="00B66E6B"/>
    <w:rsid w:val="00B67434"/>
    <w:rsid w:val="00B703D0"/>
    <w:rsid w:val="00B7179F"/>
    <w:rsid w:val="00B71863"/>
    <w:rsid w:val="00B71D94"/>
    <w:rsid w:val="00B72402"/>
    <w:rsid w:val="00B725DF"/>
    <w:rsid w:val="00B7351C"/>
    <w:rsid w:val="00B73A51"/>
    <w:rsid w:val="00B740B1"/>
    <w:rsid w:val="00B7436E"/>
    <w:rsid w:val="00B75173"/>
    <w:rsid w:val="00B757C7"/>
    <w:rsid w:val="00B77A9D"/>
    <w:rsid w:val="00B8037C"/>
    <w:rsid w:val="00B80AB1"/>
    <w:rsid w:val="00B81103"/>
    <w:rsid w:val="00B81598"/>
    <w:rsid w:val="00B82942"/>
    <w:rsid w:val="00B832BE"/>
    <w:rsid w:val="00B83B19"/>
    <w:rsid w:val="00B860C3"/>
    <w:rsid w:val="00B862E9"/>
    <w:rsid w:val="00B87525"/>
    <w:rsid w:val="00B875C1"/>
    <w:rsid w:val="00B9008C"/>
    <w:rsid w:val="00B90297"/>
    <w:rsid w:val="00B91767"/>
    <w:rsid w:val="00B91DCA"/>
    <w:rsid w:val="00B930EB"/>
    <w:rsid w:val="00B94947"/>
    <w:rsid w:val="00B94BA7"/>
    <w:rsid w:val="00B94C5B"/>
    <w:rsid w:val="00B9673A"/>
    <w:rsid w:val="00B970BF"/>
    <w:rsid w:val="00B971C5"/>
    <w:rsid w:val="00BA019D"/>
    <w:rsid w:val="00BA192D"/>
    <w:rsid w:val="00BA21A5"/>
    <w:rsid w:val="00BA2434"/>
    <w:rsid w:val="00BA4634"/>
    <w:rsid w:val="00BA463A"/>
    <w:rsid w:val="00BA4C6D"/>
    <w:rsid w:val="00BA670E"/>
    <w:rsid w:val="00BA7243"/>
    <w:rsid w:val="00BA7D7E"/>
    <w:rsid w:val="00BB068E"/>
    <w:rsid w:val="00BB07F1"/>
    <w:rsid w:val="00BB15DD"/>
    <w:rsid w:val="00BB1851"/>
    <w:rsid w:val="00BB1C23"/>
    <w:rsid w:val="00BB20B4"/>
    <w:rsid w:val="00BB29A1"/>
    <w:rsid w:val="00BB309D"/>
    <w:rsid w:val="00BB3C9F"/>
    <w:rsid w:val="00BB3DD3"/>
    <w:rsid w:val="00BB3FD8"/>
    <w:rsid w:val="00BB457A"/>
    <w:rsid w:val="00BB4C48"/>
    <w:rsid w:val="00BB51F6"/>
    <w:rsid w:val="00BB5A2F"/>
    <w:rsid w:val="00BB6277"/>
    <w:rsid w:val="00BB6704"/>
    <w:rsid w:val="00BB75AD"/>
    <w:rsid w:val="00BB7D19"/>
    <w:rsid w:val="00BC0E6D"/>
    <w:rsid w:val="00BC1210"/>
    <w:rsid w:val="00BC2214"/>
    <w:rsid w:val="00BC2CC7"/>
    <w:rsid w:val="00BC3DA1"/>
    <w:rsid w:val="00BC4D0F"/>
    <w:rsid w:val="00BC51E4"/>
    <w:rsid w:val="00BC64A1"/>
    <w:rsid w:val="00BC6854"/>
    <w:rsid w:val="00BC6B6E"/>
    <w:rsid w:val="00BC7B43"/>
    <w:rsid w:val="00BD1057"/>
    <w:rsid w:val="00BD2BB2"/>
    <w:rsid w:val="00BD33B0"/>
    <w:rsid w:val="00BD4437"/>
    <w:rsid w:val="00BD5568"/>
    <w:rsid w:val="00BD5BA9"/>
    <w:rsid w:val="00BD61E5"/>
    <w:rsid w:val="00BD63DC"/>
    <w:rsid w:val="00BD6723"/>
    <w:rsid w:val="00BD6850"/>
    <w:rsid w:val="00BD6BE8"/>
    <w:rsid w:val="00BD72A8"/>
    <w:rsid w:val="00BD7EC5"/>
    <w:rsid w:val="00BE1008"/>
    <w:rsid w:val="00BE1015"/>
    <w:rsid w:val="00BE1BF3"/>
    <w:rsid w:val="00BE22C4"/>
    <w:rsid w:val="00BE344C"/>
    <w:rsid w:val="00BE386C"/>
    <w:rsid w:val="00BE3F99"/>
    <w:rsid w:val="00BE4571"/>
    <w:rsid w:val="00BE5321"/>
    <w:rsid w:val="00BE555F"/>
    <w:rsid w:val="00BE5685"/>
    <w:rsid w:val="00BE6105"/>
    <w:rsid w:val="00BE745B"/>
    <w:rsid w:val="00BE769F"/>
    <w:rsid w:val="00BF07A3"/>
    <w:rsid w:val="00BF0D16"/>
    <w:rsid w:val="00BF17ED"/>
    <w:rsid w:val="00BF1ECA"/>
    <w:rsid w:val="00BF280B"/>
    <w:rsid w:val="00BF2DDE"/>
    <w:rsid w:val="00BF4389"/>
    <w:rsid w:val="00BF5C66"/>
    <w:rsid w:val="00BF5F80"/>
    <w:rsid w:val="00BF6DBA"/>
    <w:rsid w:val="00BF71D8"/>
    <w:rsid w:val="00C00A9D"/>
    <w:rsid w:val="00C01461"/>
    <w:rsid w:val="00C024A2"/>
    <w:rsid w:val="00C02CD0"/>
    <w:rsid w:val="00C03302"/>
    <w:rsid w:val="00C03D54"/>
    <w:rsid w:val="00C04184"/>
    <w:rsid w:val="00C048D1"/>
    <w:rsid w:val="00C048FC"/>
    <w:rsid w:val="00C05323"/>
    <w:rsid w:val="00C05363"/>
    <w:rsid w:val="00C054A3"/>
    <w:rsid w:val="00C062F0"/>
    <w:rsid w:val="00C062F3"/>
    <w:rsid w:val="00C06C7A"/>
    <w:rsid w:val="00C071D8"/>
    <w:rsid w:val="00C107B2"/>
    <w:rsid w:val="00C108A1"/>
    <w:rsid w:val="00C10A01"/>
    <w:rsid w:val="00C10A07"/>
    <w:rsid w:val="00C120C2"/>
    <w:rsid w:val="00C127D3"/>
    <w:rsid w:val="00C129D9"/>
    <w:rsid w:val="00C12FF3"/>
    <w:rsid w:val="00C13A36"/>
    <w:rsid w:val="00C1629C"/>
    <w:rsid w:val="00C17FF5"/>
    <w:rsid w:val="00C214C0"/>
    <w:rsid w:val="00C21789"/>
    <w:rsid w:val="00C217A8"/>
    <w:rsid w:val="00C21DFA"/>
    <w:rsid w:val="00C23AC9"/>
    <w:rsid w:val="00C23C39"/>
    <w:rsid w:val="00C24010"/>
    <w:rsid w:val="00C24FF1"/>
    <w:rsid w:val="00C25227"/>
    <w:rsid w:val="00C2684C"/>
    <w:rsid w:val="00C305A2"/>
    <w:rsid w:val="00C30B29"/>
    <w:rsid w:val="00C30DCD"/>
    <w:rsid w:val="00C3165A"/>
    <w:rsid w:val="00C31765"/>
    <w:rsid w:val="00C31A88"/>
    <w:rsid w:val="00C31F82"/>
    <w:rsid w:val="00C323EC"/>
    <w:rsid w:val="00C32896"/>
    <w:rsid w:val="00C359BA"/>
    <w:rsid w:val="00C3707C"/>
    <w:rsid w:val="00C375A5"/>
    <w:rsid w:val="00C37957"/>
    <w:rsid w:val="00C37A95"/>
    <w:rsid w:val="00C37ADD"/>
    <w:rsid w:val="00C40578"/>
    <w:rsid w:val="00C40C1C"/>
    <w:rsid w:val="00C4508B"/>
    <w:rsid w:val="00C450C8"/>
    <w:rsid w:val="00C45A50"/>
    <w:rsid w:val="00C46326"/>
    <w:rsid w:val="00C46880"/>
    <w:rsid w:val="00C46B25"/>
    <w:rsid w:val="00C47284"/>
    <w:rsid w:val="00C479E8"/>
    <w:rsid w:val="00C50689"/>
    <w:rsid w:val="00C50E4A"/>
    <w:rsid w:val="00C50E4F"/>
    <w:rsid w:val="00C52057"/>
    <w:rsid w:val="00C52333"/>
    <w:rsid w:val="00C52C75"/>
    <w:rsid w:val="00C53E5A"/>
    <w:rsid w:val="00C53EEF"/>
    <w:rsid w:val="00C5498E"/>
    <w:rsid w:val="00C5561E"/>
    <w:rsid w:val="00C55CF3"/>
    <w:rsid w:val="00C55F49"/>
    <w:rsid w:val="00C56206"/>
    <w:rsid w:val="00C5659B"/>
    <w:rsid w:val="00C56D82"/>
    <w:rsid w:val="00C56E4B"/>
    <w:rsid w:val="00C57898"/>
    <w:rsid w:val="00C57BBB"/>
    <w:rsid w:val="00C600A2"/>
    <w:rsid w:val="00C60153"/>
    <w:rsid w:val="00C60169"/>
    <w:rsid w:val="00C606AF"/>
    <w:rsid w:val="00C60B1E"/>
    <w:rsid w:val="00C61626"/>
    <w:rsid w:val="00C61852"/>
    <w:rsid w:val="00C6217A"/>
    <w:rsid w:val="00C622C2"/>
    <w:rsid w:val="00C63927"/>
    <w:rsid w:val="00C63D09"/>
    <w:rsid w:val="00C64D46"/>
    <w:rsid w:val="00C656CC"/>
    <w:rsid w:val="00C66023"/>
    <w:rsid w:val="00C67937"/>
    <w:rsid w:val="00C72C12"/>
    <w:rsid w:val="00C73088"/>
    <w:rsid w:val="00C74773"/>
    <w:rsid w:val="00C75BB6"/>
    <w:rsid w:val="00C76447"/>
    <w:rsid w:val="00C765FD"/>
    <w:rsid w:val="00C77178"/>
    <w:rsid w:val="00C801EC"/>
    <w:rsid w:val="00C819FC"/>
    <w:rsid w:val="00C81CD6"/>
    <w:rsid w:val="00C82CBC"/>
    <w:rsid w:val="00C82F79"/>
    <w:rsid w:val="00C84D9B"/>
    <w:rsid w:val="00C866C8"/>
    <w:rsid w:val="00C90C8B"/>
    <w:rsid w:val="00C9194C"/>
    <w:rsid w:val="00C91FFC"/>
    <w:rsid w:val="00C927E0"/>
    <w:rsid w:val="00C9569D"/>
    <w:rsid w:val="00C96215"/>
    <w:rsid w:val="00CA0573"/>
    <w:rsid w:val="00CA0CC3"/>
    <w:rsid w:val="00CA2282"/>
    <w:rsid w:val="00CA3360"/>
    <w:rsid w:val="00CA36EA"/>
    <w:rsid w:val="00CA5113"/>
    <w:rsid w:val="00CA5991"/>
    <w:rsid w:val="00CA700E"/>
    <w:rsid w:val="00CA7796"/>
    <w:rsid w:val="00CA79F0"/>
    <w:rsid w:val="00CA7B25"/>
    <w:rsid w:val="00CA7C4C"/>
    <w:rsid w:val="00CA7D6B"/>
    <w:rsid w:val="00CB00C5"/>
    <w:rsid w:val="00CB0F05"/>
    <w:rsid w:val="00CB123F"/>
    <w:rsid w:val="00CB1AE6"/>
    <w:rsid w:val="00CB1E2D"/>
    <w:rsid w:val="00CB1F57"/>
    <w:rsid w:val="00CB21BA"/>
    <w:rsid w:val="00CB2338"/>
    <w:rsid w:val="00CB2B3D"/>
    <w:rsid w:val="00CB2DB6"/>
    <w:rsid w:val="00CB30A1"/>
    <w:rsid w:val="00CB36FF"/>
    <w:rsid w:val="00CB3931"/>
    <w:rsid w:val="00CB3F64"/>
    <w:rsid w:val="00CB4FB5"/>
    <w:rsid w:val="00CB527D"/>
    <w:rsid w:val="00CB6544"/>
    <w:rsid w:val="00CB663A"/>
    <w:rsid w:val="00CB7AE7"/>
    <w:rsid w:val="00CC1D31"/>
    <w:rsid w:val="00CC43C6"/>
    <w:rsid w:val="00CC45D1"/>
    <w:rsid w:val="00CC4D4A"/>
    <w:rsid w:val="00CC61E3"/>
    <w:rsid w:val="00CC7E52"/>
    <w:rsid w:val="00CD040F"/>
    <w:rsid w:val="00CD0788"/>
    <w:rsid w:val="00CD2402"/>
    <w:rsid w:val="00CD30E2"/>
    <w:rsid w:val="00CD317C"/>
    <w:rsid w:val="00CD3293"/>
    <w:rsid w:val="00CD34AA"/>
    <w:rsid w:val="00CD42DD"/>
    <w:rsid w:val="00CD49DC"/>
    <w:rsid w:val="00CD6CB2"/>
    <w:rsid w:val="00CE0BB8"/>
    <w:rsid w:val="00CE0DB5"/>
    <w:rsid w:val="00CE1025"/>
    <w:rsid w:val="00CE1A70"/>
    <w:rsid w:val="00CE1E76"/>
    <w:rsid w:val="00CE2C4E"/>
    <w:rsid w:val="00CE2CBF"/>
    <w:rsid w:val="00CE33FB"/>
    <w:rsid w:val="00CE5018"/>
    <w:rsid w:val="00CE5C41"/>
    <w:rsid w:val="00CE648F"/>
    <w:rsid w:val="00CF019F"/>
    <w:rsid w:val="00CF0808"/>
    <w:rsid w:val="00CF09F1"/>
    <w:rsid w:val="00CF20FF"/>
    <w:rsid w:val="00CF2262"/>
    <w:rsid w:val="00CF238F"/>
    <w:rsid w:val="00CF2817"/>
    <w:rsid w:val="00CF28FA"/>
    <w:rsid w:val="00CF303F"/>
    <w:rsid w:val="00CF35B7"/>
    <w:rsid w:val="00CF3AF6"/>
    <w:rsid w:val="00CF46C3"/>
    <w:rsid w:val="00CF54BC"/>
    <w:rsid w:val="00CF557B"/>
    <w:rsid w:val="00CF6CDF"/>
    <w:rsid w:val="00CF7221"/>
    <w:rsid w:val="00D01999"/>
    <w:rsid w:val="00D036EF"/>
    <w:rsid w:val="00D05A46"/>
    <w:rsid w:val="00D06EE0"/>
    <w:rsid w:val="00D06F98"/>
    <w:rsid w:val="00D07B47"/>
    <w:rsid w:val="00D07E16"/>
    <w:rsid w:val="00D10286"/>
    <w:rsid w:val="00D112EA"/>
    <w:rsid w:val="00D13A90"/>
    <w:rsid w:val="00D13DF9"/>
    <w:rsid w:val="00D14E5B"/>
    <w:rsid w:val="00D150B6"/>
    <w:rsid w:val="00D15341"/>
    <w:rsid w:val="00D15595"/>
    <w:rsid w:val="00D16351"/>
    <w:rsid w:val="00D16C1E"/>
    <w:rsid w:val="00D2072A"/>
    <w:rsid w:val="00D20EEF"/>
    <w:rsid w:val="00D21F45"/>
    <w:rsid w:val="00D223F5"/>
    <w:rsid w:val="00D22885"/>
    <w:rsid w:val="00D2364D"/>
    <w:rsid w:val="00D2394D"/>
    <w:rsid w:val="00D23D4C"/>
    <w:rsid w:val="00D26626"/>
    <w:rsid w:val="00D26DD3"/>
    <w:rsid w:val="00D270CE"/>
    <w:rsid w:val="00D270FB"/>
    <w:rsid w:val="00D27233"/>
    <w:rsid w:val="00D279B9"/>
    <w:rsid w:val="00D308C1"/>
    <w:rsid w:val="00D3098C"/>
    <w:rsid w:val="00D315BD"/>
    <w:rsid w:val="00D31E6B"/>
    <w:rsid w:val="00D3376D"/>
    <w:rsid w:val="00D33CAB"/>
    <w:rsid w:val="00D33DBB"/>
    <w:rsid w:val="00D34175"/>
    <w:rsid w:val="00D34899"/>
    <w:rsid w:val="00D34A0E"/>
    <w:rsid w:val="00D34B8C"/>
    <w:rsid w:val="00D34C7A"/>
    <w:rsid w:val="00D350E0"/>
    <w:rsid w:val="00D358EC"/>
    <w:rsid w:val="00D35D9C"/>
    <w:rsid w:val="00D360DA"/>
    <w:rsid w:val="00D376F8"/>
    <w:rsid w:val="00D37B7A"/>
    <w:rsid w:val="00D40446"/>
    <w:rsid w:val="00D40EC6"/>
    <w:rsid w:val="00D41212"/>
    <w:rsid w:val="00D419E9"/>
    <w:rsid w:val="00D4274F"/>
    <w:rsid w:val="00D42A8B"/>
    <w:rsid w:val="00D432F4"/>
    <w:rsid w:val="00D44336"/>
    <w:rsid w:val="00D449FB"/>
    <w:rsid w:val="00D44A19"/>
    <w:rsid w:val="00D462FD"/>
    <w:rsid w:val="00D465D6"/>
    <w:rsid w:val="00D46B44"/>
    <w:rsid w:val="00D46C20"/>
    <w:rsid w:val="00D47234"/>
    <w:rsid w:val="00D50503"/>
    <w:rsid w:val="00D5124A"/>
    <w:rsid w:val="00D5214A"/>
    <w:rsid w:val="00D5218A"/>
    <w:rsid w:val="00D521BE"/>
    <w:rsid w:val="00D52BED"/>
    <w:rsid w:val="00D541F6"/>
    <w:rsid w:val="00D54618"/>
    <w:rsid w:val="00D55912"/>
    <w:rsid w:val="00D559EB"/>
    <w:rsid w:val="00D55CFA"/>
    <w:rsid w:val="00D56C48"/>
    <w:rsid w:val="00D56C62"/>
    <w:rsid w:val="00D56DF7"/>
    <w:rsid w:val="00D57D5C"/>
    <w:rsid w:val="00D57ECB"/>
    <w:rsid w:val="00D601A0"/>
    <w:rsid w:val="00D607F8"/>
    <w:rsid w:val="00D60800"/>
    <w:rsid w:val="00D6166D"/>
    <w:rsid w:val="00D61D0B"/>
    <w:rsid w:val="00D61F19"/>
    <w:rsid w:val="00D61FDB"/>
    <w:rsid w:val="00D62869"/>
    <w:rsid w:val="00D6331F"/>
    <w:rsid w:val="00D63A62"/>
    <w:rsid w:val="00D65F1B"/>
    <w:rsid w:val="00D664DB"/>
    <w:rsid w:val="00D667B7"/>
    <w:rsid w:val="00D671F3"/>
    <w:rsid w:val="00D677C2"/>
    <w:rsid w:val="00D6793A"/>
    <w:rsid w:val="00D67E78"/>
    <w:rsid w:val="00D67F9F"/>
    <w:rsid w:val="00D7004B"/>
    <w:rsid w:val="00D7010E"/>
    <w:rsid w:val="00D70863"/>
    <w:rsid w:val="00D70D1C"/>
    <w:rsid w:val="00D71689"/>
    <w:rsid w:val="00D72DE7"/>
    <w:rsid w:val="00D73C19"/>
    <w:rsid w:val="00D73FAF"/>
    <w:rsid w:val="00D753D2"/>
    <w:rsid w:val="00D763AF"/>
    <w:rsid w:val="00D7711A"/>
    <w:rsid w:val="00D77209"/>
    <w:rsid w:val="00D77ADC"/>
    <w:rsid w:val="00D80316"/>
    <w:rsid w:val="00D8046A"/>
    <w:rsid w:val="00D80727"/>
    <w:rsid w:val="00D80D1D"/>
    <w:rsid w:val="00D8181C"/>
    <w:rsid w:val="00D82084"/>
    <w:rsid w:val="00D8209E"/>
    <w:rsid w:val="00D824B6"/>
    <w:rsid w:val="00D85376"/>
    <w:rsid w:val="00D8616A"/>
    <w:rsid w:val="00D86F54"/>
    <w:rsid w:val="00D91038"/>
    <w:rsid w:val="00D91B03"/>
    <w:rsid w:val="00D93277"/>
    <w:rsid w:val="00D95ECC"/>
    <w:rsid w:val="00D9628E"/>
    <w:rsid w:val="00D97074"/>
    <w:rsid w:val="00D97324"/>
    <w:rsid w:val="00D9773A"/>
    <w:rsid w:val="00DA10B1"/>
    <w:rsid w:val="00DA16C0"/>
    <w:rsid w:val="00DA21A0"/>
    <w:rsid w:val="00DA236F"/>
    <w:rsid w:val="00DA2648"/>
    <w:rsid w:val="00DA3311"/>
    <w:rsid w:val="00DA33BC"/>
    <w:rsid w:val="00DA3B77"/>
    <w:rsid w:val="00DA409B"/>
    <w:rsid w:val="00DA40E5"/>
    <w:rsid w:val="00DA4176"/>
    <w:rsid w:val="00DA41B1"/>
    <w:rsid w:val="00DA4EE5"/>
    <w:rsid w:val="00DA57C1"/>
    <w:rsid w:val="00DA5DA0"/>
    <w:rsid w:val="00DA5F84"/>
    <w:rsid w:val="00DA6D86"/>
    <w:rsid w:val="00DA72A1"/>
    <w:rsid w:val="00DB1E79"/>
    <w:rsid w:val="00DB2488"/>
    <w:rsid w:val="00DB380D"/>
    <w:rsid w:val="00DB384D"/>
    <w:rsid w:val="00DB44DA"/>
    <w:rsid w:val="00DB47F9"/>
    <w:rsid w:val="00DB56C1"/>
    <w:rsid w:val="00DB57EA"/>
    <w:rsid w:val="00DB66CE"/>
    <w:rsid w:val="00DB6B0D"/>
    <w:rsid w:val="00DB6CCD"/>
    <w:rsid w:val="00DB74BC"/>
    <w:rsid w:val="00DC042D"/>
    <w:rsid w:val="00DC0E78"/>
    <w:rsid w:val="00DC102E"/>
    <w:rsid w:val="00DC11EF"/>
    <w:rsid w:val="00DC1F80"/>
    <w:rsid w:val="00DC2D4C"/>
    <w:rsid w:val="00DC3CA3"/>
    <w:rsid w:val="00DC3CDE"/>
    <w:rsid w:val="00DC4491"/>
    <w:rsid w:val="00DC4E10"/>
    <w:rsid w:val="00DC53A5"/>
    <w:rsid w:val="00DC6A38"/>
    <w:rsid w:val="00DD0111"/>
    <w:rsid w:val="00DD0CB5"/>
    <w:rsid w:val="00DD1B2E"/>
    <w:rsid w:val="00DD218B"/>
    <w:rsid w:val="00DD46E0"/>
    <w:rsid w:val="00DD4A69"/>
    <w:rsid w:val="00DD5B50"/>
    <w:rsid w:val="00DD62CB"/>
    <w:rsid w:val="00DD6A71"/>
    <w:rsid w:val="00DE07EB"/>
    <w:rsid w:val="00DE0B74"/>
    <w:rsid w:val="00DE1C5E"/>
    <w:rsid w:val="00DE211D"/>
    <w:rsid w:val="00DE3EDC"/>
    <w:rsid w:val="00DE4C13"/>
    <w:rsid w:val="00DE60F4"/>
    <w:rsid w:val="00DE636D"/>
    <w:rsid w:val="00DE6593"/>
    <w:rsid w:val="00DE7184"/>
    <w:rsid w:val="00DE7253"/>
    <w:rsid w:val="00DF0385"/>
    <w:rsid w:val="00DF0E1E"/>
    <w:rsid w:val="00DF1551"/>
    <w:rsid w:val="00DF1750"/>
    <w:rsid w:val="00DF18A7"/>
    <w:rsid w:val="00DF1A89"/>
    <w:rsid w:val="00DF227B"/>
    <w:rsid w:val="00DF3ED5"/>
    <w:rsid w:val="00DF577E"/>
    <w:rsid w:val="00DF58C2"/>
    <w:rsid w:val="00DF615B"/>
    <w:rsid w:val="00DF6E07"/>
    <w:rsid w:val="00DF6EDB"/>
    <w:rsid w:val="00DF7986"/>
    <w:rsid w:val="00DF7F6C"/>
    <w:rsid w:val="00E01367"/>
    <w:rsid w:val="00E01E57"/>
    <w:rsid w:val="00E022B0"/>
    <w:rsid w:val="00E02675"/>
    <w:rsid w:val="00E037AF"/>
    <w:rsid w:val="00E05068"/>
    <w:rsid w:val="00E052F8"/>
    <w:rsid w:val="00E054B7"/>
    <w:rsid w:val="00E05B20"/>
    <w:rsid w:val="00E061BE"/>
    <w:rsid w:val="00E06D7E"/>
    <w:rsid w:val="00E07B98"/>
    <w:rsid w:val="00E10135"/>
    <w:rsid w:val="00E10A6A"/>
    <w:rsid w:val="00E11337"/>
    <w:rsid w:val="00E11DAE"/>
    <w:rsid w:val="00E126B8"/>
    <w:rsid w:val="00E13315"/>
    <w:rsid w:val="00E14555"/>
    <w:rsid w:val="00E151E7"/>
    <w:rsid w:val="00E152AA"/>
    <w:rsid w:val="00E1579B"/>
    <w:rsid w:val="00E158E8"/>
    <w:rsid w:val="00E163E9"/>
    <w:rsid w:val="00E16998"/>
    <w:rsid w:val="00E16BA5"/>
    <w:rsid w:val="00E17A1B"/>
    <w:rsid w:val="00E17BCE"/>
    <w:rsid w:val="00E202B6"/>
    <w:rsid w:val="00E206F5"/>
    <w:rsid w:val="00E22070"/>
    <w:rsid w:val="00E2289C"/>
    <w:rsid w:val="00E22EDA"/>
    <w:rsid w:val="00E234C2"/>
    <w:rsid w:val="00E2403B"/>
    <w:rsid w:val="00E25378"/>
    <w:rsid w:val="00E25B51"/>
    <w:rsid w:val="00E25F8C"/>
    <w:rsid w:val="00E26621"/>
    <w:rsid w:val="00E26BB6"/>
    <w:rsid w:val="00E274EB"/>
    <w:rsid w:val="00E30478"/>
    <w:rsid w:val="00E304C8"/>
    <w:rsid w:val="00E30E4C"/>
    <w:rsid w:val="00E31251"/>
    <w:rsid w:val="00E31BFA"/>
    <w:rsid w:val="00E32AD4"/>
    <w:rsid w:val="00E33318"/>
    <w:rsid w:val="00E33B2C"/>
    <w:rsid w:val="00E34361"/>
    <w:rsid w:val="00E35B83"/>
    <w:rsid w:val="00E363AE"/>
    <w:rsid w:val="00E36805"/>
    <w:rsid w:val="00E36BE3"/>
    <w:rsid w:val="00E379D1"/>
    <w:rsid w:val="00E41685"/>
    <w:rsid w:val="00E41B76"/>
    <w:rsid w:val="00E427D9"/>
    <w:rsid w:val="00E429BA"/>
    <w:rsid w:val="00E430C1"/>
    <w:rsid w:val="00E43893"/>
    <w:rsid w:val="00E45D3D"/>
    <w:rsid w:val="00E45EDF"/>
    <w:rsid w:val="00E4653E"/>
    <w:rsid w:val="00E46F34"/>
    <w:rsid w:val="00E47463"/>
    <w:rsid w:val="00E50D26"/>
    <w:rsid w:val="00E51C48"/>
    <w:rsid w:val="00E51E2A"/>
    <w:rsid w:val="00E51F9D"/>
    <w:rsid w:val="00E5280B"/>
    <w:rsid w:val="00E52A7F"/>
    <w:rsid w:val="00E53B49"/>
    <w:rsid w:val="00E53EBF"/>
    <w:rsid w:val="00E54841"/>
    <w:rsid w:val="00E54A3A"/>
    <w:rsid w:val="00E54AE9"/>
    <w:rsid w:val="00E55208"/>
    <w:rsid w:val="00E553AE"/>
    <w:rsid w:val="00E55490"/>
    <w:rsid w:val="00E555C2"/>
    <w:rsid w:val="00E560D1"/>
    <w:rsid w:val="00E562B1"/>
    <w:rsid w:val="00E57734"/>
    <w:rsid w:val="00E57EF4"/>
    <w:rsid w:val="00E6050E"/>
    <w:rsid w:val="00E613C7"/>
    <w:rsid w:val="00E63092"/>
    <w:rsid w:val="00E63783"/>
    <w:rsid w:val="00E63D06"/>
    <w:rsid w:val="00E63D22"/>
    <w:rsid w:val="00E63F74"/>
    <w:rsid w:val="00E64F28"/>
    <w:rsid w:val="00E65373"/>
    <w:rsid w:val="00E657EE"/>
    <w:rsid w:val="00E659A6"/>
    <w:rsid w:val="00E660D2"/>
    <w:rsid w:val="00E662CE"/>
    <w:rsid w:val="00E667DD"/>
    <w:rsid w:val="00E668F8"/>
    <w:rsid w:val="00E675C6"/>
    <w:rsid w:val="00E67A7C"/>
    <w:rsid w:val="00E67D7C"/>
    <w:rsid w:val="00E67F71"/>
    <w:rsid w:val="00E7046C"/>
    <w:rsid w:val="00E7077B"/>
    <w:rsid w:val="00E710E9"/>
    <w:rsid w:val="00E71207"/>
    <w:rsid w:val="00E721F6"/>
    <w:rsid w:val="00E72233"/>
    <w:rsid w:val="00E723C8"/>
    <w:rsid w:val="00E72839"/>
    <w:rsid w:val="00E7395A"/>
    <w:rsid w:val="00E73B4E"/>
    <w:rsid w:val="00E73DC2"/>
    <w:rsid w:val="00E74006"/>
    <w:rsid w:val="00E74C65"/>
    <w:rsid w:val="00E7563B"/>
    <w:rsid w:val="00E756DE"/>
    <w:rsid w:val="00E7579F"/>
    <w:rsid w:val="00E75DF3"/>
    <w:rsid w:val="00E764FE"/>
    <w:rsid w:val="00E7683A"/>
    <w:rsid w:val="00E76D40"/>
    <w:rsid w:val="00E76FCC"/>
    <w:rsid w:val="00E77C52"/>
    <w:rsid w:val="00E80E1B"/>
    <w:rsid w:val="00E81695"/>
    <w:rsid w:val="00E820D7"/>
    <w:rsid w:val="00E827B4"/>
    <w:rsid w:val="00E83C5B"/>
    <w:rsid w:val="00E8487D"/>
    <w:rsid w:val="00E85D92"/>
    <w:rsid w:val="00E85E98"/>
    <w:rsid w:val="00E860BC"/>
    <w:rsid w:val="00E90E49"/>
    <w:rsid w:val="00E91690"/>
    <w:rsid w:val="00E917D7"/>
    <w:rsid w:val="00E922D3"/>
    <w:rsid w:val="00E92EFC"/>
    <w:rsid w:val="00E931E5"/>
    <w:rsid w:val="00E93A29"/>
    <w:rsid w:val="00E942DE"/>
    <w:rsid w:val="00E945FF"/>
    <w:rsid w:val="00E94BE5"/>
    <w:rsid w:val="00E95225"/>
    <w:rsid w:val="00E960B8"/>
    <w:rsid w:val="00E97C3B"/>
    <w:rsid w:val="00EA026A"/>
    <w:rsid w:val="00EA03AA"/>
    <w:rsid w:val="00EA05DA"/>
    <w:rsid w:val="00EA0DB6"/>
    <w:rsid w:val="00EA1263"/>
    <w:rsid w:val="00EA162A"/>
    <w:rsid w:val="00EA1A5D"/>
    <w:rsid w:val="00EA2354"/>
    <w:rsid w:val="00EA2476"/>
    <w:rsid w:val="00EA2730"/>
    <w:rsid w:val="00EA3B18"/>
    <w:rsid w:val="00EA44D2"/>
    <w:rsid w:val="00EA548D"/>
    <w:rsid w:val="00EA55B0"/>
    <w:rsid w:val="00EA5D23"/>
    <w:rsid w:val="00EA6137"/>
    <w:rsid w:val="00EA6584"/>
    <w:rsid w:val="00EA6969"/>
    <w:rsid w:val="00EB0571"/>
    <w:rsid w:val="00EB058D"/>
    <w:rsid w:val="00EB234D"/>
    <w:rsid w:val="00EB2ABD"/>
    <w:rsid w:val="00EB325E"/>
    <w:rsid w:val="00EB3421"/>
    <w:rsid w:val="00EB35A2"/>
    <w:rsid w:val="00EB3E74"/>
    <w:rsid w:val="00EB3FBA"/>
    <w:rsid w:val="00EB64FB"/>
    <w:rsid w:val="00EC0CCB"/>
    <w:rsid w:val="00EC0DDE"/>
    <w:rsid w:val="00EC1D1F"/>
    <w:rsid w:val="00EC20FF"/>
    <w:rsid w:val="00EC24FE"/>
    <w:rsid w:val="00EC2820"/>
    <w:rsid w:val="00EC3C6B"/>
    <w:rsid w:val="00EC441C"/>
    <w:rsid w:val="00EC5378"/>
    <w:rsid w:val="00EC5684"/>
    <w:rsid w:val="00EC58FA"/>
    <w:rsid w:val="00EC62F8"/>
    <w:rsid w:val="00EC72CE"/>
    <w:rsid w:val="00EC73E9"/>
    <w:rsid w:val="00EC78EC"/>
    <w:rsid w:val="00EC7B4B"/>
    <w:rsid w:val="00ED0429"/>
    <w:rsid w:val="00ED0C57"/>
    <w:rsid w:val="00ED0EB0"/>
    <w:rsid w:val="00ED11AB"/>
    <w:rsid w:val="00ED2D8F"/>
    <w:rsid w:val="00ED2FBF"/>
    <w:rsid w:val="00ED37F4"/>
    <w:rsid w:val="00ED49EA"/>
    <w:rsid w:val="00ED4D00"/>
    <w:rsid w:val="00ED4EF0"/>
    <w:rsid w:val="00ED5D0A"/>
    <w:rsid w:val="00ED606E"/>
    <w:rsid w:val="00ED6333"/>
    <w:rsid w:val="00ED67D4"/>
    <w:rsid w:val="00ED7EF4"/>
    <w:rsid w:val="00ED7F00"/>
    <w:rsid w:val="00EE007A"/>
    <w:rsid w:val="00EE0471"/>
    <w:rsid w:val="00EE0871"/>
    <w:rsid w:val="00EE12C4"/>
    <w:rsid w:val="00EE23EF"/>
    <w:rsid w:val="00EE282C"/>
    <w:rsid w:val="00EE2BBE"/>
    <w:rsid w:val="00EE2D33"/>
    <w:rsid w:val="00EE3E72"/>
    <w:rsid w:val="00EE4AEA"/>
    <w:rsid w:val="00EE5C4B"/>
    <w:rsid w:val="00EE6847"/>
    <w:rsid w:val="00EE7763"/>
    <w:rsid w:val="00EE7954"/>
    <w:rsid w:val="00EF09F2"/>
    <w:rsid w:val="00EF1544"/>
    <w:rsid w:val="00EF1964"/>
    <w:rsid w:val="00EF3A43"/>
    <w:rsid w:val="00EF3D48"/>
    <w:rsid w:val="00EF407E"/>
    <w:rsid w:val="00EF4708"/>
    <w:rsid w:val="00EF64FC"/>
    <w:rsid w:val="00EF6AD0"/>
    <w:rsid w:val="00EF7BAC"/>
    <w:rsid w:val="00F003E8"/>
    <w:rsid w:val="00F01BE4"/>
    <w:rsid w:val="00F025C1"/>
    <w:rsid w:val="00F02DF7"/>
    <w:rsid w:val="00F04818"/>
    <w:rsid w:val="00F064CF"/>
    <w:rsid w:val="00F07E2F"/>
    <w:rsid w:val="00F10230"/>
    <w:rsid w:val="00F119C8"/>
    <w:rsid w:val="00F126EC"/>
    <w:rsid w:val="00F12C0A"/>
    <w:rsid w:val="00F12E03"/>
    <w:rsid w:val="00F12F43"/>
    <w:rsid w:val="00F138F5"/>
    <w:rsid w:val="00F14F2E"/>
    <w:rsid w:val="00F16CD7"/>
    <w:rsid w:val="00F173ED"/>
    <w:rsid w:val="00F17658"/>
    <w:rsid w:val="00F17BFB"/>
    <w:rsid w:val="00F17EEF"/>
    <w:rsid w:val="00F20490"/>
    <w:rsid w:val="00F207E3"/>
    <w:rsid w:val="00F2163F"/>
    <w:rsid w:val="00F21F72"/>
    <w:rsid w:val="00F22242"/>
    <w:rsid w:val="00F26C05"/>
    <w:rsid w:val="00F27B03"/>
    <w:rsid w:val="00F30585"/>
    <w:rsid w:val="00F30831"/>
    <w:rsid w:val="00F30C45"/>
    <w:rsid w:val="00F30DBD"/>
    <w:rsid w:val="00F31732"/>
    <w:rsid w:val="00F317A5"/>
    <w:rsid w:val="00F320D9"/>
    <w:rsid w:val="00F32E6C"/>
    <w:rsid w:val="00F34483"/>
    <w:rsid w:val="00F3461D"/>
    <w:rsid w:val="00F34775"/>
    <w:rsid w:val="00F3594F"/>
    <w:rsid w:val="00F36443"/>
    <w:rsid w:val="00F36DAC"/>
    <w:rsid w:val="00F37F63"/>
    <w:rsid w:val="00F4133F"/>
    <w:rsid w:val="00F426AA"/>
    <w:rsid w:val="00F44817"/>
    <w:rsid w:val="00F44831"/>
    <w:rsid w:val="00F44AC4"/>
    <w:rsid w:val="00F47E38"/>
    <w:rsid w:val="00F47ED6"/>
    <w:rsid w:val="00F5127E"/>
    <w:rsid w:val="00F51651"/>
    <w:rsid w:val="00F51A9C"/>
    <w:rsid w:val="00F52063"/>
    <w:rsid w:val="00F5237F"/>
    <w:rsid w:val="00F52B1E"/>
    <w:rsid w:val="00F53E5B"/>
    <w:rsid w:val="00F54086"/>
    <w:rsid w:val="00F54685"/>
    <w:rsid w:val="00F5509F"/>
    <w:rsid w:val="00F5591E"/>
    <w:rsid w:val="00F55D39"/>
    <w:rsid w:val="00F57200"/>
    <w:rsid w:val="00F57600"/>
    <w:rsid w:val="00F577CB"/>
    <w:rsid w:val="00F57E16"/>
    <w:rsid w:val="00F6020D"/>
    <w:rsid w:val="00F60BAA"/>
    <w:rsid w:val="00F62878"/>
    <w:rsid w:val="00F62A1F"/>
    <w:rsid w:val="00F63E4B"/>
    <w:rsid w:val="00F64A83"/>
    <w:rsid w:val="00F65B06"/>
    <w:rsid w:val="00F65FDA"/>
    <w:rsid w:val="00F6694F"/>
    <w:rsid w:val="00F707B0"/>
    <w:rsid w:val="00F70943"/>
    <w:rsid w:val="00F7136C"/>
    <w:rsid w:val="00F72AC3"/>
    <w:rsid w:val="00F72DE2"/>
    <w:rsid w:val="00F7330C"/>
    <w:rsid w:val="00F735A4"/>
    <w:rsid w:val="00F74801"/>
    <w:rsid w:val="00F76E58"/>
    <w:rsid w:val="00F80A2D"/>
    <w:rsid w:val="00F816AE"/>
    <w:rsid w:val="00F81A58"/>
    <w:rsid w:val="00F8204D"/>
    <w:rsid w:val="00F82A6A"/>
    <w:rsid w:val="00F83597"/>
    <w:rsid w:val="00F83A9C"/>
    <w:rsid w:val="00F84E18"/>
    <w:rsid w:val="00F8535B"/>
    <w:rsid w:val="00F87939"/>
    <w:rsid w:val="00F87ED0"/>
    <w:rsid w:val="00F917C6"/>
    <w:rsid w:val="00F91E74"/>
    <w:rsid w:val="00F92EEF"/>
    <w:rsid w:val="00F9478E"/>
    <w:rsid w:val="00F96264"/>
    <w:rsid w:val="00F96475"/>
    <w:rsid w:val="00F97C3D"/>
    <w:rsid w:val="00FA00F2"/>
    <w:rsid w:val="00FA0272"/>
    <w:rsid w:val="00FA0BCC"/>
    <w:rsid w:val="00FA1E1C"/>
    <w:rsid w:val="00FA2D28"/>
    <w:rsid w:val="00FA38E4"/>
    <w:rsid w:val="00FA7101"/>
    <w:rsid w:val="00FB0500"/>
    <w:rsid w:val="00FB061C"/>
    <w:rsid w:val="00FB0722"/>
    <w:rsid w:val="00FB11A9"/>
    <w:rsid w:val="00FB1291"/>
    <w:rsid w:val="00FB15BA"/>
    <w:rsid w:val="00FB2943"/>
    <w:rsid w:val="00FB3612"/>
    <w:rsid w:val="00FB49F8"/>
    <w:rsid w:val="00FB4C82"/>
    <w:rsid w:val="00FB588A"/>
    <w:rsid w:val="00FB58AD"/>
    <w:rsid w:val="00FB5D5B"/>
    <w:rsid w:val="00FB6557"/>
    <w:rsid w:val="00FB67FB"/>
    <w:rsid w:val="00FB7063"/>
    <w:rsid w:val="00FB757E"/>
    <w:rsid w:val="00FC031E"/>
    <w:rsid w:val="00FC0D73"/>
    <w:rsid w:val="00FC12FD"/>
    <w:rsid w:val="00FC2546"/>
    <w:rsid w:val="00FC4533"/>
    <w:rsid w:val="00FC4DAB"/>
    <w:rsid w:val="00FC4EBB"/>
    <w:rsid w:val="00FC52F9"/>
    <w:rsid w:val="00FC5E95"/>
    <w:rsid w:val="00FC6E66"/>
    <w:rsid w:val="00FC7851"/>
    <w:rsid w:val="00FC7C33"/>
    <w:rsid w:val="00FD0BEB"/>
    <w:rsid w:val="00FD117E"/>
    <w:rsid w:val="00FD17D9"/>
    <w:rsid w:val="00FD321A"/>
    <w:rsid w:val="00FD34D3"/>
    <w:rsid w:val="00FD3AE8"/>
    <w:rsid w:val="00FD5123"/>
    <w:rsid w:val="00FD5BF1"/>
    <w:rsid w:val="00FD5FA2"/>
    <w:rsid w:val="00FD6341"/>
    <w:rsid w:val="00FD70A3"/>
    <w:rsid w:val="00FD74D7"/>
    <w:rsid w:val="00FD782A"/>
    <w:rsid w:val="00FD7B24"/>
    <w:rsid w:val="00FE0B74"/>
    <w:rsid w:val="00FE1449"/>
    <w:rsid w:val="00FE17D8"/>
    <w:rsid w:val="00FE1853"/>
    <w:rsid w:val="00FE186E"/>
    <w:rsid w:val="00FE2058"/>
    <w:rsid w:val="00FE32B2"/>
    <w:rsid w:val="00FE4938"/>
    <w:rsid w:val="00FE4D1C"/>
    <w:rsid w:val="00FE52FA"/>
    <w:rsid w:val="00FE5F95"/>
    <w:rsid w:val="00FE71CD"/>
    <w:rsid w:val="00FE73EB"/>
    <w:rsid w:val="00FF0E6A"/>
    <w:rsid w:val="00FF226E"/>
    <w:rsid w:val="00FF2672"/>
    <w:rsid w:val="00FF297A"/>
    <w:rsid w:val="00FF35B3"/>
    <w:rsid w:val="00FF3BDA"/>
    <w:rsid w:val="00FF4CA4"/>
    <w:rsid w:val="00FF63D4"/>
    <w:rsid w:val="00FF653D"/>
    <w:rsid w:val="00FF6727"/>
    <w:rsid w:val="00FF6DA3"/>
    <w:rsid w:val="00FF78EE"/>
    <w:rsid w:val="0121E499"/>
    <w:rsid w:val="01291228"/>
    <w:rsid w:val="0141E5A8"/>
    <w:rsid w:val="019976B2"/>
    <w:rsid w:val="024A513D"/>
    <w:rsid w:val="02978BA6"/>
    <w:rsid w:val="02A2A157"/>
    <w:rsid w:val="03CB086C"/>
    <w:rsid w:val="03F53B30"/>
    <w:rsid w:val="040BA8B7"/>
    <w:rsid w:val="0414515C"/>
    <w:rsid w:val="04894101"/>
    <w:rsid w:val="05055E1F"/>
    <w:rsid w:val="0561BFDC"/>
    <w:rsid w:val="05A00B64"/>
    <w:rsid w:val="05CC74F0"/>
    <w:rsid w:val="05D9FC2E"/>
    <w:rsid w:val="06178AD5"/>
    <w:rsid w:val="06BBEFE3"/>
    <w:rsid w:val="06F59554"/>
    <w:rsid w:val="07078CE7"/>
    <w:rsid w:val="075F15A1"/>
    <w:rsid w:val="077474A2"/>
    <w:rsid w:val="07B92295"/>
    <w:rsid w:val="0851EDC6"/>
    <w:rsid w:val="08B8C966"/>
    <w:rsid w:val="093479FF"/>
    <w:rsid w:val="0A972F3F"/>
    <w:rsid w:val="0BD73170"/>
    <w:rsid w:val="0C5AC5A2"/>
    <w:rsid w:val="0C84C818"/>
    <w:rsid w:val="0D02F5AB"/>
    <w:rsid w:val="0D1500E8"/>
    <w:rsid w:val="0EA2C6BC"/>
    <w:rsid w:val="0EC30923"/>
    <w:rsid w:val="0EF8020B"/>
    <w:rsid w:val="0F7D46DE"/>
    <w:rsid w:val="0FC2C751"/>
    <w:rsid w:val="1003D199"/>
    <w:rsid w:val="1021EE80"/>
    <w:rsid w:val="10536B19"/>
    <w:rsid w:val="109EABFE"/>
    <w:rsid w:val="10D1AE59"/>
    <w:rsid w:val="110975FA"/>
    <w:rsid w:val="110DCE85"/>
    <w:rsid w:val="11FA4479"/>
    <w:rsid w:val="12C8310E"/>
    <w:rsid w:val="1349A475"/>
    <w:rsid w:val="134FDC4F"/>
    <w:rsid w:val="13A19AB5"/>
    <w:rsid w:val="143B1B80"/>
    <w:rsid w:val="14F0B453"/>
    <w:rsid w:val="15E6DAE1"/>
    <w:rsid w:val="1669A41D"/>
    <w:rsid w:val="1671AC55"/>
    <w:rsid w:val="170159F0"/>
    <w:rsid w:val="1801FC5D"/>
    <w:rsid w:val="19083786"/>
    <w:rsid w:val="19205999"/>
    <w:rsid w:val="198438E8"/>
    <w:rsid w:val="1C2A30D1"/>
    <w:rsid w:val="1C939E30"/>
    <w:rsid w:val="1D0A9459"/>
    <w:rsid w:val="1E4DCC3B"/>
    <w:rsid w:val="1E5D615C"/>
    <w:rsid w:val="1EA20E8D"/>
    <w:rsid w:val="1FFF4DA4"/>
    <w:rsid w:val="201AB550"/>
    <w:rsid w:val="210040BB"/>
    <w:rsid w:val="218C269A"/>
    <w:rsid w:val="23B07319"/>
    <w:rsid w:val="24856FCF"/>
    <w:rsid w:val="25836F12"/>
    <w:rsid w:val="2593FDA9"/>
    <w:rsid w:val="27B6F1C3"/>
    <w:rsid w:val="27C7B51C"/>
    <w:rsid w:val="28DAA36C"/>
    <w:rsid w:val="2936748A"/>
    <w:rsid w:val="2A2DAA27"/>
    <w:rsid w:val="2A780F9A"/>
    <w:rsid w:val="2AAB1812"/>
    <w:rsid w:val="2C4EF2C6"/>
    <w:rsid w:val="2C959255"/>
    <w:rsid w:val="2D523B3A"/>
    <w:rsid w:val="2E64603F"/>
    <w:rsid w:val="2FDA3214"/>
    <w:rsid w:val="30C00B25"/>
    <w:rsid w:val="31F8A0DA"/>
    <w:rsid w:val="325C1F6D"/>
    <w:rsid w:val="33991806"/>
    <w:rsid w:val="339BEF57"/>
    <w:rsid w:val="33D2A90B"/>
    <w:rsid w:val="343ABD2F"/>
    <w:rsid w:val="351F316D"/>
    <w:rsid w:val="35208A34"/>
    <w:rsid w:val="36AF3A2C"/>
    <w:rsid w:val="3817C07C"/>
    <w:rsid w:val="389D2224"/>
    <w:rsid w:val="38F5E287"/>
    <w:rsid w:val="39C691D9"/>
    <w:rsid w:val="3A11C4D0"/>
    <w:rsid w:val="3AA7DF72"/>
    <w:rsid w:val="3B2CFEBE"/>
    <w:rsid w:val="3B828256"/>
    <w:rsid w:val="3C20C888"/>
    <w:rsid w:val="3C2A2CAB"/>
    <w:rsid w:val="3CFB33E7"/>
    <w:rsid w:val="3D06ED8C"/>
    <w:rsid w:val="3D1F0A1A"/>
    <w:rsid w:val="3D24CB44"/>
    <w:rsid w:val="3DB6C2A5"/>
    <w:rsid w:val="3DCEAE03"/>
    <w:rsid w:val="3F0190FB"/>
    <w:rsid w:val="3F267017"/>
    <w:rsid w:val="4042B2F3"/>
    <w:rsid w:val="416CBD7B"/>
    <w:rsid w:val="418CD66B"/>
    <w:rsid w:val="422B80D0"/>
    <w:rsid w:val="427FF68D"/>
    <w:rsid w:val="42B89728"/>
    <w:rsid w:val="42FDC24B"/>
    <w:rsid w:val="4300FD21"/>
    <w:rsid w:val="431684AF"/>
    <w:rsid w:val="437B44B0"/>
    <w:rsid w:val="43AB40F6"/>
    <w:rsid w:val="43E223CE"/>
    <w:rsid w:val="4421FD82"/>
    <w:rsid w:val="44965893"/>
    <w:rsid w:val="44D43498"/>
    <w:rsid w:val="44E6C33F"/>
    <w:rsid w:val="45553165"/>
    <w:rsid w:val="463DADA8"/>
    <w:rsid w:val="47A894E0"/>
    <w:rsid w:val="48174C57"/>
    <w:rsid w:val="482D9853"/>
    <w:rsid w:val="48D25251"/>
    <w:rsid w:val="491D04BA"/>
    <w:rsid w:val="496D5224"/>
    <w:rsid w:val="4A14393A"/>
    <w:rsid w:val="4A5AF0DA"/>
    <w:rsid w:val="4A7EB78D"/>
    <w:rsid w:val="4A8A899B"/>
    <w:rsid w:val="4AD3697C"/>
    <w:rsid w:val="4B839183"/>
    <w:rsid w:val="4CAD4D20"/>
    <w:rsid w:val="4DC4DCB1"/>
    <w:rsid w:val="4DE249AE"/>
    <w:rsid w:val="4DFEF035"/>
    <w:rsid w:val="4E1EFA84"/>
    <w:rsid w:val="4ECF5377"/>
    <w:rsid w:val="4F4A929D"/>
    <w:rsid w:val="501A011B"/>
    <w:rsid w:val="505579A7"/>
    <w:rsid w:val="51D61B1D"/>
    <w:rsid w:val="5219D982"/>
    <w:rsid w:val="524B0337"/>
    <w:rsid w:val="52B07FD4"/>
    <w:rsid w:val="52BAB885"/>
    <w:rsid w:val="52C2457B"/>
    <w:rsid w:val="53205A2B"/>
    <w:rsid w:val="538CAC8D"/>
    <w:rsid w:val="53C1518F"/>
    <w:rsid w:val="546DCC54"/>
    <w:rsid w:val="5493F268"/>
    <w:rsid w:val="551AB1A2"/>
    <w:rsid w:val="551CF0DC"/>
    <w:rsid w:val="55805CE2"/>
    <w:rsid w:val="558DFB08"/>
    <w:rsid w:val="55906B37"/>
    <w:rsid w:val="55C99E69"/>
    <w:rsid w:val="566F9BAF"/>
    <w:rsid w:val="5682A67A"/>
    <w:rsid w:val="5750AE3D"/>
    <w:rsid w:val="5817E689"/>
    <w:rsid w:val="5836C29F"/>
    <w:rsid w:val="584B9F05"/>
    <w:rsid w:val="5A5934E8"/>
    <w:rsid w:val="5ACC5371"/>
    <w:rsid w:val="5AE4BF7E"/>
    <w:rsid w:val="5B38F6F7"/>
    <w:rsid w:val="5B70F2F1"/>
    <w:rsid w:val="5B8E2206"/>
    <w:rsid w:val="5BBFEB63"/>
    <w:rsid w:val="5BF6E6ED"/>
    <w:rsid w:val="5CA7D440"/>
    <w:rsid w:val="5D19475E"/>
    <w:rsid w:val="5E7CF708"/>
    <w:rsid w:val="5EAC335E"/>
    <w:rsid w:val="5FF82F9C"/>
    <w:rsid w:val="6045F4DB"/>
    <w:rsid w:val="60BC0B96"/>
    <w:rsid w:val="61221DAF"/>
    <w:rsid w:val="616E0BE8"/>
    <w:rsid w:val="62643436"/>
    <w:rsid w:val="633C0999"/>
    <w:rsid w:val="6375A47D"/>
    <w:rsid w:val="6405C2A4"/>
    <w:rsid w:val="6428951B"/>
    <w:rsid w:val="650D6D92"/>
    <w:rsid w:val="659F5877"/>
    <w:rsid w:val="65C52DED"/>
    <w:rsid w:val="667F2E06"/>
    <w:rsid w:val="6745EBD3"/>
    <w:rsid w:val="677CCC1C"/>
    <w:rsid w:val="6821A2C9"/>
    <w:rsid w:val="68A304CE"/>
    <w:rsid w:val="692539FD"/>
    <w:rsid w:val="6BC063ED"/>
    <w:rsid w:val="6C9770EF"/>
    <w:rsid w:val="6D3278ED"/>
    <w:rsid w:val="6D91C248"/>
    <w:rsid w:val="6E012948"/>
    <w:rsid w:val="6EAD566A"/>
    <w:rsid w:val="7013A2DA"/>
    <w:rsid w:val="70889B56"/>
    <w:rsid w:val="712AFE1F"/>
    <w:rsid w:val="71481778"/>
    <w:rsid w:val="71A3CB8B"/>
    <w:rsid w:val="71C108A1"/>
    <w:rsid w:val="7292D0B8"/>
    <w:rsid w:val="72A4104B"/>
    <w:rsid w:val="74A8ABE1"/>
    <w:rsid w:val="74BC3B33"/>
    <w:rsid w:val="74C0708E"/>
    <w:rsid w:val="7535D90F"/>
    <w:rsid w:val="766CB854"/>
    <w:rsid w:val="791BD43D"/>
    <w:rsid w:val="794F6C6B"/>
    <w:rsid w:val="7957EC51"/>
    <w:rsid w:val="7A38CE55"/>
    <w:rsid w:val="7A64B0A4"/>
    <w:rsid w:val="7B171105"/>
    <w:rsid w:val="7B22F220"/>
    <w:rsid w:val="7C6CB4A7"/>
    <w:rsid w:val="7DA9B3D2"/>
    <w:rsid w:val="7E865F2F"/>
    <w:rsid w:val="7F11C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23A6D"/>
  <w15:docId w15:val="{96D06E68-14A7-44EE-8426-5FADD673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EA1"/>
    <w:pPr>
      <w:spacing w:before="80" w:after="80"/>
    </w:pPr>
    <w:rPr>
      <w:rFonts w:ascii="Arial" w:hAnsi="Arial"/>
      <w:color w:val="555759" w:themeColor="background1"/>
      <w:sz w:val="22"/>
      <w:szCs w:val="22"/>
    </w:rPr>
  </w:style>
  <w:style w:type="paragraph" w:styleId="Heading1">
    <w:name w:val="heading 1"/>
    <w:aliases w:val="Attribute Heading 1"/>
    <w:basedOn w:val="Normal"/>
    <w:next w:val="AQ-5Body"/>
    <w:link w:val="Heading1Char"/>
    <w:autoRedefine/>
    <w:qFormat/>
    <w:rsid w:val="00F62878"/>
    <w:pPr>
      <w:numPr>
        <w:numId w:val="4"/>
      </w:numPr>
      <w:spacing w:before="240" w:after="240" w:line="320" w:lineRule="atLeast"/>
      <w:ind w:right="-187"/>
      <w:outlineLvl w:val="0"/>
    </w:pPr>
    <w:rPr>
      <w:rFonts w:eastAsia="Times New Roman" w:cs="Arial"/>
      <w:b/>
      <w:color w:val="1C9AD6" w:themeColor="text2"/>
      <w:sz w:val="28"/>
      <w:szCs w:val="24"/>
      <w:lang w:eastAsia="x-none"/>
    </w:rPr>
  </w:style>
  <w:style w:type="paragraph" w:styleId="Heading2">
    <w:name w:val="heading 2"/>
    <w:aliases w:val="Attribute Heading 2,H2,Tempo Heading 2,kop2,Subkop niveau 2 + Times New Roman,11 pt,Gras,Subkop niveau 2"/>
    <w:basedOn w:val="Normal"/>
    <w:next w:val="AQ-5Body"/>
    <w:link w:val="Heading2Char"/>
    <w:autoRedefine/>
    <w:uiPriority w:val="9"/>
    <w:qFormat/>
    <w:rsid w:val="003E5164"/>
    <w:pPr>
      <w:keepNext/>
      <w:numPr>
        <w:ilvl w:val="1"/>
        <w:numId w:val="4"/>
      </w:numPr>
      <w:tabs>
        <w:tab w:val="left" w:pos="4950"/>
      </w:tabs>
      <w:spacing w:after="120"/>
      <w:outlineLvl w:val="1"/>
    </w:pPr>
    <w:rPr>
      <w:rFonts w:eastAsia="Times New Roman"/>
      <w:b/>
      <w:bCs/>
      <w:iCs/>
      <w:color w:val="1C9AD6" w:themeColor="text2"/>
      <w:sz w:val="24"/>
      <w:szCs w:val="28"/>
      <w:lang w:eastAsia="x-none"/>
    </w:rPr>
  </w:style>
  <w:style w:type="paragraph" w:styleId="Heading3">
    <w:name w:val="heading 3"/>
    <w:aliases w:val="Subparagraaf,Tempo Heading 3,Subkop niveau 3"/>
    <w:basedOn w:val="Normal"/>
    <w:next w:val="AQ-6IndentedbodycopyafterH3andH4"/>
    <w:link w:val="Heading3Char"/>
    <w:uiPriority w:val="9"/>
    <w:qFormat/>
    <w:rsid w:val="00716EC1"/>
    <w:pPr>
      <w:keepNext/>
      <w:numPr>
        <w:ilvl w:val="2"/>
        <w:numId w:val="4"/>
      </w:numPr>
      <w:spacing w:before="120" w:after="120"/>
      <w:outlineLvl w:val="2"/>
    </w:pPr>
    <w:rPr>
      <w:rFonts w:eastAsia="Times New Roman"/>
      <w:color w:val="1C9AD6" w:themeColor="text2"/>
      <w:sz w:val="24"/>
      <w:szCs w:val="24"/>
      <w:lang w:eastAsia="x-none"/>
    </w:rPr>
  </w:style>
  <w:style w:type="paragraph" w:styleId="Heading4">
    <w:name w:val="heading 4"/>
    <w:aliases w:val="Tempo Heading 4,Subsection"/>
    <w:basedOn w:val="Normal"/>
    <w:next w:val="AQ-6IndentedbodycopyafterH3andH4"/>
    <w:link w:val="Heading4Char"/>
    <w:uiPriority w:val="9"/>
    <w:rsid w:val="009D4908"/>
    <w:pPr>
      <w:keepNext/>
      <w:numPr>
        <w:ilvl w:val="3"/>
        <w:numId w:val="4"/>
      </w:numPr>
      <w:spacing w:before="120" w:after="120"/>
      <w:outlineLvl w:val="3"/>
    </w:pPr>
    <w:rPr>
      <w:rFonts w:eastAsia="Times New Roman"/>
      <w:bCs/>
      <w:sz w:val="24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rsid w:val="00A3411E"/>
    <w:pPr>
      <w:keepNext/>
      <w:spacing w:before="240" w:after="120"/>
      <w:ind w:left="1008" w:right="-187" w:hanging="1008"/>
      <w:outlineLvl w:val="4"/>
    </w:pPr>
    <w:rPr>
      <w:rFonts w:eastAsia="Times New Roman"/>
      <w:b/>
      <w:i/>
      <w:color w:val="808080"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rsid w:val="00A3411E"/>
    <w:pPr>
      <w:keepNext/>
      <w:autoSpaceDE w:val="0"/>
      <w:autoSpaceDN w:val="0"/>
      <w:adjustRightInd w:val="0"/>
      <w:spacing w:before="60"/>
      <w:ind w:left="1152" w:right="-187" w:hanging="1152"/>
      <w:outlineLvl w:val="5"/>
    </w:pPr>
    <w:rPr>
      <w:rFonts w:eastAsia="Times New Roman"/>
      <w:lang w:val="x-none" w:eastAsia="x-none"/>
    </w:rPr>
  </w:style>
  <w:style w:type="paragraph" w:styleId="Heading7">
    <w:name w:val="heading 7"/>
    <w:basedOn w:val="Normal"/>
    <w:next w:val="Normal"/>
    <w:link w:val="Heading7Char"/>
    <w:rsid w:val="00A3411E"/>
    <w:pPr>
      <w:keepNext/>
      <w:spacing w:before="60" w:after="120"/>
      <w:ind w:left="1296" w:right="-187" w:hanging="1296"/>
      <w:jc w:val="center"/>
      <w:outlineLvl w:val="6"/>
    </w:pPr>
    <w:rPr>
      <w:rFonts w:ascii="ConduitITC TT" w:eastAsia="Times New Roman" w:hAnsi="ConduitITC TT"/>
      <w:i/>
      <w:iCs/>
      <w:sz w:val="52"/>
      <w:lang w:val="x-none" w:eastAsia="x-none"/>
    </w:rPr>
  </w:style>
  <w:style w:type="paragraph" w:styleId="Heading8">
    <w:name w:val="heading 8"/>
    <w:basedOn w:val="Normal"/>
    <w:next w:val="Normal"/>
    <w:link w:val="Heading8Char"/>
    <w:rsid w:val="00A3411E"/>
    <w:pPr>
      <w:keepNext/>
      <w:spacing w:before="60" w:after="120"/>
      <w:ind w:left="1440" w:right="-187" w:hanging="1440"/>
      <w:outlineLvl w:val="7"/>
    </w:pPr>
    <w:rPr>
      <w:rFonts w:eastAsia="Times New Roman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rsid w:val="00A3411E"/>
    <w:pPr>
      <w:keepNext/>
      <w:spacing w:before="60" w:after="120"/>
      <w:ind w:left="1584" w:right="-187" w:hanging="1584"/>
      <w:outlineLvl w:val="8"/>
    </w:pPr>
    <w:rPr>
      <w:rFonts w:ascii="ConduitITC TT" w:eastAsia="Times New Roman" w:hAnsi="ConduitITC TT"/>
      <w:b/>
      <w:bCs/>
      <w:i/>
      <w:iCs/>
      <w:kern w:val="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-5Body">
    <w:name w:val="AQ-5 Body"/>
    <w:rsid w:val="00BD6BE8"/>
    <w:pPr>
      <w:spacing w:before="80" w:after="200"/>
    </w:pPr>
    <w:rPr>
      <w:rFonts w:ascii="Arial" w:eastAsia="Times New Roman" w:hAnsi="Arial"/>
      <w:color w:val="555759" w:themeColor="background1"/>
      <w:sz w:val="22"/>
      <w:szCs w:val="24"/>
    </w:rPr>
  </w:style>
  <w:style w:type="character" w:customStyle="1" w:styleId="Heading1Char">
    <w:name w:val="Heading 1 Char"/>
    <w:aliases w:val="Attribute Heading 1 Char"/>
    <w:link w:val="Heading1"/>
    <w:rsid w:val="00F62878"/>
    <w:rPr>
      <w:rFonts w:ascii="Arial" w:eastAsia="Times New Roman" w:hAnsi="Arial" w:cs="Arial"/>
      <w:b/>
      <w:color w:val="1C9AD6" w:themeColor="text2"/>
      <w:sz w:val="28"/>
      <w:szCs w:val="24"/>
      <w:lang w:eastAsia="x-none"/>
    </w:rPr>
  </w:style>
  <w:style w:type="character" w:customStyle="1" w:styleId="Heading2Char">
    <w:name w:val="Heading 2 Char"/>
    <w:aliases w:val="Attribute Heading 2 Char,H2 Char,Tempo Heading 2 Char,kop2 Char,Subkop niveau 2 + Times New Roman Char,11 pt Char,Gras Char,Subkop niveau 2 Char"/>
    <w:link w:val="Heading2"/>
    <w:uiPriority w:val="9"/>
    <w:rsid w:val="003E5164"/>
    <w:rPr>
      <w:rFonts w:ascii="Arial" w:eastAsia="Times New Roman" w:hAnsi="Arial"/>
      <w:b/>
      <w:bCs/>
      <w:iCs/>
      <w:color w:val="1C9AD6" w:themeColor="text2"/>
      <w:sz w:val="24"/>
      <w:szCs w:val="28"/>
      <w:lang w:eastAsia="x-none"/>
    </w:rPr>
  </w:style>
  <w:style w:type="paragraph" w:customStyle="1" w:styleId="AQ-6IndentedbodycopyafterH3andH4">
    <w:name w:val="AQ-6 Indented body copy after H3 and H4"/>
    <w:basedOn w:val="AQ-5Body"/>
    <w:link w:val="AQ-6IndentedbodycopyafterH3andH4Char"/>
    <w:rsid w:val="009D4908"/>
    <w:pPr>
      <w:ind w:left="360"/>
    </w:pPr>
    <w:rPr>
      <w:szCs w:val="20"/>
      <w:lang w:val="x-none" w:eastAsia="x-none"/>
    </w:rPr>
  </w:style>
  <w:style w:type="character" w:customStyle="1" w:styleId="Heading3Char">
    <w:name w:val="Heading 3 Char"/>
    <w:aliases w:val="Subparagraaf Char,Tempo Heading 3 Char,Subkop niveau 3 Char"/>
    <w:link w:val="Heading3"/>
    <w:uiPriority w:val="9"/>
    <w:rsid w:val="00716EC1"/>
    <w:rPr>
      <w:rFonts w:ascii="Arial" w:eastAsia="Times New Roman" w:hAnsi="Arial"/>
      <w:color w:val="1C9AD6" w:themeColor="text2"/>
      <w:sz w:val="24"/>
      <w:szCs w:val="24"/>
      <w:lang w:eastAsia="x-none"/>
    </w:rPr>
  </w:style>
  <w:style w:type="character" w:customStyle="1" w:styleId="Heading4Char">
    <w:name w:val="Heading 4 Char"/>
    <w:aliases w:val="Tempo Heading 4 Char,Subsection Char"/>
    <w:link w:val="Heading4"/>
    <w:uiPriority w:val="9"/>
    <w:rsid w:val="009D4908"/>
    <w:rPr>
      <w:rFonts w:ascii="Arial" w:eastAsia="Times New Roman" w:hAnsi="Arial"/>
      <w:bCs/>
      <w:color w:val="555759" w:themeColor="background1"/>
      <w:sz w:val="24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9D49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D4908"/>
  </w:style>
  <w:style w:type="paragraph" w:styleId="Footer">
    <w:name w:val="footer"/>
    <w:basedOn w:val="Normal"/>
    <w:link w:val="FooterChar"/>
    <w:unhideWhenUsed/>
    <w:rsid w:val="009D490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908"/>
  </w:style>
  <w:style w:type="paragraph" w:styleId="BalloonText">
    <w:name w:val="Balloon Text"/>
    <w:basedOn w:val="Normal"/>
    <w:link w:val="BalloonTextChar"/>
    <w:uiPriority w:val="99"/>
    <w:semiHidden/>
    <w:unhideWhenUsed/>
    <w:rsid w:val="009D490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4908"/>
    <w:rPr>
      <w:rFonts w:ascii="Tahoma" w:eastAsia="SimSun" w:hAnsi="Tahoma" w:cs="Times New Roman"/>
      <w:sz w:val="16"/>
      <w:szCs w:val="16"/>
    </w:rPr>
  </w:style>
  <w:style w:type="paragraph" w:customStyle="1" w:styleId="AQ-03Legal">
    <w:name w:val="AQ-03 Legal"/>
    <w:rsid w:val="009D4908"/>
    <w:pPr>
      <w:jc w:val="both"/>
    </w:pPr>
    <w:rPr>
      <w:rFonts w:ascii="Arial" w:eastAsia="Times New Roman" w:hAnsi="Arial"/>
      <w:snapToGrid w:val="0"/>
      <w:color w:val="404040"/>
      <w:sz w:val="12"/>
      <w:szCs w:val="24"/>
    </w:rPr>
  </w:style>
  <w:style w:type="paragraph" w:customStyle="1" w:styleId="AQFooterTOC">
    <w:name w:val="AQ Footer TOC"/>
    <w:basedOn w:val="Normal"/>
    <w:rsid w:val="009D4908"/>
    <w:pPr>
      <w:tabs>
        <w:tab w:val="center" w:pos="4680"/>
        <w:tab w:val="right" w:pos="9360"/>
      </w:tabs>
      <w:spacing w:after="0"/>
    </w:pPr>
    <w:rPr>
      <w:rFonts w:eastAsia="Times New Roman"/>
      <w:sz w:val="16"/>
      <w:szCs w:val="24"/>
    </w:rPr>
  </w:style>
  <w:style w:type="paragraph" w:customStyle="1" w:styleId="AQHeader">
    <w:name w:val="AQ Header"/>
    <w:basedOn w:val="Header"/>
    <w:rsid w:val="009D4908"/>
    <w:pPr>
      <w:tabs>
        <w:tab w:val="clear" w:pos="4320"/>
        <w:tab w:val="clear" w:pos="8640"/>
        <w:tab w:val="right" w:pos="9360"/>
      </w:tabs>
    </w:pPr>
    <w:rPr>
      <w:rFonts w:eastAsia="Times New Roman"/>
      <w:i/>
      <w:iCs/>
      <w:szCs w:val="24"/>
    </w:rPr>
  </w:style>
  <w:style w:type="paragraph" w:customStyle="1" w:styleId="AQ-04Tableofcontentsheading">
    <w:name w:val="AQ-04 Table of contents heading"/>
    <w:rsid w:val="009D4908"/>
    <w:pPr>
      <w:spacing w:after="360"/>
      <w:jc w:val="center"/>
    </w:pPr>
    <w:rPr>
      <w:rFonts w:ascii="Arial" w:eastAsia="Times New Roman" w:hAnsi="Arial"/>
      <w:b/>
      <w:caps/>
      <w:sz w:val="28"/>
      <w:szCs w:val="24"/>
    </w:rPr>
  </w:style>
  <w:style w:type="paragraph" w:styleId="TOC2">
    <w:name w:val="toc 2"/>
    <w:basedOn w:val="Normal"/>
    <w:next w:val="Normal"/>
    <w:uiPriority w:val="39"/>
    <w:rsid w:val="009D4908"/>
    <w:pPr>
      <w:tabs>
        <w:tab w:val="left" w:pos="720"/>
        <w:tab w:val="right" w:leader="dot" w:pos="9350"/>
      </w:tabs>
      <w:spacing w:after="40"/>
    </w:pPr>
    <w:rPr>
      <w:rFonts w:eastAsia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9D4908"/>
    <w:pPr>
      <w:tabs>
        <w:tab w:val="left" w:pos="720"/>
        <w:tab w:val="right" w:leader="dot" w:pos="9350"/>
      </w:tabs>
      <w:spacing w:before="160" w:after="40"/>
    </w:pPr>
    <w:rPr>
      <w:rFonts w:eastAsia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6D6296"/>
    <w:pPr>
      <w:tabs>
        <w:tab w:val="left" w:pos="1224"/>
        <w:tab w:val="right" w:leader="dot" w:pos="9350"/>
      </w:tabs>
      <w:spacing w:after="0"/>
      <w:ind w:left="288"/>
    </w:pPr>
    <w:rPr>
      <w:rFonts w:ascii="Times New Roman" w:eastAsia="Times New Roman" w:hAnsi="Times New Roman"/>
      <w:noProof/>
      <w:snapToGrid w:val="0"/>
      <w:w w:val="0"/>
      <w:sz w:val="24"/>
      <w:szCs w:val="24"/>
    </w:rPr>
  </w:style>
  <w:style w:type="character" w:styleId="Hyperlink">
    <w:name w:val="Hyperlink"/>
    <w:uiPriority w:val="99"/>
    <w:unhideWhenUsed/>
    <w:rsid w:val="009D4908"/>
    <w:rPr>
      <w:color w:val="0000FF"/>
      <w:u w:val="single"/>
    </w:rPr>
  </w:style>
  <w:style w:type="paragraph" w:customStyle="1" w:styleId="AQ-01Titleoncoverpage">
    <w:name w:val="AQ-01 Title on cover page"/>
    <w:next w:val="AQ-02Subtitleoncoverpage"/>
    <w:rsid w:val="009D4908"/>
    <w:pPr>
      <w:jc w:val="right"/>
    </w:pPr>
    <w:rPr>
      <w:rFonts w:ascii="Arial" w:eastAsia="Times New Roman" w:hAnsi="Arial"/>
      <w:b/>
      <w:bCs/>
      <w:caps/>
      <w:sz w:val="28"/>
      <w:szCs w:val="24"/>
    </w:rPr>
  </w:style>
  <w:style w:type="paragraph" w:customStyle="1" w:styleId="AQ-02Subtitleoncoverpage">
    <w:name w:val="AQ-02 Subtitle on cover page"/>
    <w:rsid w:val="009D4908"/>
    <w:pPr>
      <w:spacing w:after="1200"/>
      <w:contextualSpacing/>
      <w:jc w:val="right"/>
    </w:pPr>
    <w:rPr>
      <w:rFonts w:ascii="Arial" w:eastAsia="Times New Roman" w:hAnsi="Arial"/>
      <w:sz w:val="24"/>
      <w:szCs w:val="24"/>
    </w:rPr>
  </w:style>
  <w:style w:type="paragraph" w:customStyle="1" w:styleId="Heading1Before0pt">
    <w:name w:val="Heading 1 + Before:  0 pt"/>
    <w:basedOn w:val="Heading1"/>
    <w:next w:val="AQ-5Body"/>
    <w:rsid w:val="009D4908"/>
    <w:pPr>
      <w:spacing w:before="0"/>
    </w:pPr>
    <w:rPr>
      <w:bCs/>
      <w:szCs w:val="20"/>
    </w:rPr>
  </w:style>
  <w:style w:type="paragraph" w:customStyle="1" w:styleId="AQ-7Image">
    <w:name w:val="AQ-7 Image"/>
    <w:basedOn w:val="AQ-5Body"/>
    <w:rsid w:val="009D4908"/>
    <w:pPr>
      <w:keepNext/>
      <w:spacing w:before="120" w:after="120"/>
    </w:pPr>
  </w:style>
  <w:style w:type="paragraph" w:styleId="Caption">
    <w:name w:val="caption"/>
    <w:basedOn w:val="AQ-5Body"/>
    <w:next w:val="Normal"/>
    <w:autoRedefine/>
    <w:qFormat/>
    <w:rsid w:val="00E660D2"/>
    <w:pPr>
      <w:keepNext/>
      <w:jc w:val="center"/>
    </w:pPr>
    <w:rPr>
      <w:bCs/>
      <w:sz w:val="18"/>
      <w:szCs w:val="20"/>
    </w:rPr>
  </w:style>
  <w:style w:type="paragraph" w:customStyle="1" w:styleId="AQ-04Tableoffiguresheading">
    <w:name w:val="AQ-04 Table of figures heading"/>
    <w:basedOn w:val="AQ-04Tableofcontentsheading"/>
    <w:rsid w:val="009D4908"/>
    <w:pPr>
      <w:spacing w:before="360"/>
    </w:pPr>
    <w:rPr>
      <w:bCs/>
      <w:szCs w:val="20"/>
    </w:rPr>
  </w:style>
  <w:style w:type="character" w:styleId="Emphasis">
    <w:name w:val="Emphasis"/>
    <w:uiPriority w:val="20"/>
    <w:qFormat/>
    <w:rsid w:val="00C071D8"/>
    <w:rPr>
      <w:rFonts w:asciiTheme="minorHAnsi" w:hAnsiTheme="minorHAnsi"/>
      <w:i/>
      <w:iCs/>
      <w:color w:val="555759" w:themeColor="background1"/>
    </w:rPr>
  </w:style>
  <w:style w:type="table" w:styleId="TableGrid">
    <w:name w:val="Table Grid"/>
    <w:basedOn w:val="TableNormal"/>
    <w:rsid w:val="009D4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D4908"/>
  </w:style>
  <w:style w:type="paragraph" w:customStyle="1" w:styleId="MediumGrid21">
    <w:name w:val="Medium Grid 21"/>
    <w:link w:val="MediumGrid2Char"/>
    <w:uiPriority w:val="1"/>
    <w:rsid w:val="009D4908"/>
    <w:rPr>
      <w:rFonts w:ascii="Arial" w:hAnsi="Arial"/>
      <w:szCs w:val="22"/>
    </w:rPr>
  </w:style>
  <w:style w:type="character" w:customStyle="1" w:styleId="iceouttxt">
    <w:name w:val="iceouttxt"/>
    <w:basedOn w:val="DefaultParagraphFont"/>
    <w:rsid w:val="009D4908"/>
  </w:style>
  <w:style w:type="paragraph" w:styleId="ListBullet">
    <w:name w:val="List Bullet"/>
    <w:basedOn w:val="Normal"/>
    <w:rsid w:val="009D4908"/>
    <w:pPr>
      <w:numPr>
        <w:numId w:val="1"/>
      </w:numPr>
      <w:spacing w:before="0" w:after="200" w:line="276" w:lineRule="auto"/>
    </w:pPr>
    <w:rPr>
      <w:rFonts w:ascii="Calibri" w:hAnsi="Calibri"/>
      <w:lang w:bidi="en-US"/>
    </w:rPr>
  </w:style>
  <w:style w:type="paragraph" w:customStyle="1" w:styleId="NormalforTable">
    <w:name w:val="Normal for Table"/>
    <w:link w:val="NormalforTableChar"/>
    <w:autoRedefine/>
    <w:qFormat/>
    <w:rsid w:val="00B44811"/>
    <w:pPr>
      <w:spacing w:before="60" w:after="60"/>
    </w:pPr>
    <w:rPr>
      <w:rFonts w:ascii="Arial" w:eastAsia="Times New Roman" w:hAnsi="Arial"/>
      <w:sz w:val="22"/>
      <w:szCs w:val="24"/>
    </w:rPr>
  </w:style>
  <w:style w:type="paragraph" w:customStyle="1" w:styleId="1">
    <w:name w:val="样式1"/>
    <w:basedOn w:val="Heading2"/>
    <w:link w:val="1Char"/>
    <w:rsid w:val="009D4908"/>
    <w:pPr>
      <w:keepNext w:val="0"/>
      <w:numPr>
        <w:numId w:val="2"/>
      </w:numPr>
      <w:suppressAutoHyphens/>
      <w:spacing w:before="360"/>
      <w:ind w:right="-187"/>
    </w:pPr>
    <w:rPr>
      <w:color w:val="7F7F7F"/>
    </w:rPr>
  </w:style>
  <w:style w:type="character" w:customStyle="1" w:styleId="1Char">
    <w:name w:val="样式1 Char"/>
    <w:link w:val="1"/>
    <w:rsid w:val="009D4908"/>
    <w:rPr>
      <w:rFonts w:ascii="Arial" w:eastAsia="Times New Roman" w:hAnsi="Arial"/>
      <w:b/>
      <w:bCs/>
      <w:iCs/>
      <w:color w:val="7F7F7F"/>
      <w:sz w:val="24"/>
      <w:szCs w:val="28"/>
      <w:lang w:eastAsia="x-none"/>
    </w:rPr>
  </w:style>
  <w:style w:type="paragraph" w:styleId="TOC4">
    <w:name w:val="toc 4"/>
    <w:basedOn w:val="Normal"/>
    <w:next w:val="Normal"/>
    <w:autoRedefine/>
    <w:uiPriority w:val="39"/>
    <w:unhideWhenUsed/>
    <w:rsid w:val="009D4908"/>
    <w:pPr>
      <w:spacing w:before="0" w:after="100" w:line="276" w:lineRule="auto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9D4908"/>
    <w:pPr>
      <w:spacing w:before="0" w:after="100" w:line="276" w:lineRule="auto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AB4108"/>
    <w:pPr>
      <w:spacing w:before="0" w:after="100" w:line="276" w:lineRule="auto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9D4908"/>
    <w:pPr>
      <w:spacing w:before="0" w:after="100" w:line="276" w:lineRule="auto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9D4908"/>
    <w:pPr>
      <w:spacing w:before="0" w:after="100" w:line="276" w:lineRule="auto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9D4908"/>
    <w:pPr>
      <w:spacing w:before="0" w:after="100" w:line="276" w:lineRule="auto"/>
      <w:ind w:left="1760"/>
    </w:pPr>
    <w:rPr>
      <w:rFonts w:ascii="Calibri" w:eastAsia="Times New Roman" w:hAnsi="Calibri"/>
    </w:rPr>
  </w:style>
  <w:style w:type="character" w:styleId="CommentReference">
    <w:name w:val="annotation reference"/>
    <w:uiPriority w:val="99"/>
    <w:unhideWhenUsed/>
    <w:rsid w:val="009D49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D4908"/>
    <w:rPr>
      <w:szCs w:val="20"/>
      <w:lang w:val="x-none" w:eastAsia="x-none"/>
    </w:rPr>
  </w:style>
  <w:style w:type="character" w:customStyle="1" w:styleId="CommentTextChar">
    <w:name w:val="Comment Text Char"/>
    <w:link w:val="CommentText"/>
    <w:rsid w:val="009D4908"/>
    <w:rPr>
      <w:rFonts w:ascii="Arial" w:eastAsia="SimSu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9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4908"/>
    <w:rPr>
      <w:rFonts w:ascii="Arial" w:eastAsia="SimSun" w:hAnsi="Arial" w:cs="Times New Roman"/>
      <w:b/>
      <w:bCs/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9D4908"/>
    <w:rPr>
      <w:rFonts w:ascii="Arial" w:hAnsi="Arial"/>
      <w:szCs w:val="22"/>
    </w:rPr>
  </w:style>
  <w:style w:type="paragraph" w:customStyle="1" w:styleId="ColorfulList-Accent11">
    <w:name w:val="Colorful List - Accent 11"/>
    <w:basedOn w:val="Normal"/>
    <w:uiPriority w:val="34"/>
    <w:rsid w:val="009D490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037B1"/>
    <w:rPr>
      <w:rFonts w:ascii="SimSu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037B1"/>
    <w:rPr>
      <w:rFonts w:ascii="SimSun" w:eastAsia="SimSun" w:hAnsi="Arial" w:cs="Times New Roman"/>
      <w:sz w:val="16"/>
      <w:szCs w:val="16"/>
    </w:rPr>
  </w:style>
  <w:style w:type="paragraph" w:customStyle="1" w:styleId="HList3-contents">
    <w:name w:val="HList3-contents"/>
    <w:basedOn w:val="Normal"/>
    <w:link w:val="HList3-contents0"/>
    <w:rsid w:val="000037B1"/>
    <w:pPr>
      <w:widowControl w:val="0"/>
      <w:spacing w:before="0" w:after="0"/>
      <w:ind w:leftChars="135" w:left="283"/>
      <w:jc w:val="both"/>
    </w:pPr>
    <w:rPr>
      <w:rFonts w:ascii="MS PGothic" w:eastAsia="MS PGothic" w:hAnsi="MS PGothic"/>
      <w:kern w:val="2"/>
      <w:szCs w:val="24"/>
      <w:lang w:val="x-none" w:eastAsia="ja-JP"/>
    </w:rPr>
  </w:style>
  <w:style w:type="character" w:customStyle="1" w:styleId="HList3-contents0">
    <w:name w:val="HList3-contents (文字)"/>
    <w:link w:val="HList3-contents"/>
    <w:rsid w:val="000037B1"/>
    <w:rPr>
      <w:rFonts w:ascii="MS PGothic" w:eastAsia="MS PGothic" w:hAnsi="MS PGothic" w:cs="Times New Roman"/>
      <w:kern w:val="2"/>
      <w:sz w:val="20"/>
      <w:szCs w:val="24"/>
      <w:lang w:eastAsia="ja-JP"/>
    </w:rPr>
  </w:style>
  <w:style w:type="paragraph" w:customStyle="1" w:styleId="HTableNum">
    <w:name w:val="HTableNum"/>
    <w:basedOn w:val="Normal"/>
    <w:rsid w:val="000037B1"/>
    <w:pPr>
      <w:widowControl w:val="0"/>
      <w:numPr>
        <w:numId w:val="3"/>
      </w:numPr>
      <w:spacing w:before="0" w:after="0"/>
      <w:jc w:val="center"/>
    </w:pPr>
    <w:rPr>
      <w:rFonts w:ascii="MS PGothic" w:eastAsia="MS PGothic" w:hAnsi="MS PGothic"/>
      <w:b/>
      <w:bCs/>
      <w:kern w:val="2"/>
      <w:szCs w:val="24"/>
      <w:lang w:eastAsia="ja-JP"/>
    </w:rPr>
  </w:style>
  <w:style w:type="paragraph" w:customStyle="1" w:styleId="HList1">
    <w:name w:val="HList1"/>
    <w:basedOn w:val="Normal"/>
    <w:rsid w:val="000037B1"/>
    <w:pPr>
      <w:widowControl w:val="0"/>
      <w:tabs>
        <w:tab w:val="num" w:pos="635"/>
      </w:tabs>
      <w:spacing w:before="0" w:after="0"/>
      <w:ind w:left="635" w:hanging="425"/>
      <w:jc w:val="both"/>
      <w:outlineLvl w:val="0"/>
    </w:pPr>
    <w:rPr>
      <w:rFonts w:ascii="MS PGothic" w:eastAsia="MS PGothic" w:hAnsi="MS PGothic"/>
      <w:b/>
      <w:bCs/>
      <w:kern w:val="2"/>
      <w:sz w:val="24"/>
      <w:szCs w:val="24"/>
      <w:lang w:eastAsia="ja-JP"/>
    </w:rPr>
  </w:style>
  <w:style w:type="paragraph" w:customStyle="1" w:styleId="HList2">
    <w:name w:val="HList2"/>
    <w:basedOn w:val="Normal"/>
    <w:rsid w:val="000037B1"/>
    <w:pPr>
      <w:tabs>
        <w:tab w:val="num" w:pos="777"/>
      </w:tabs>
      <w:spacing w:before="0" w:after="0"/>
      <w:ind w:left="777" w:hanging="567"/>
      <w:jc w:val="both"/>
      <w:outlineLvl w:val="1"/>
    </w:pPr>
    <w:rPr>
      <w:rFonts w:ascii="MS PGothic" w:eastAsia="MS PGothic" w:hAnsi="MS PGothic"/>
      <w:b/>
      <w:bCs/>
      <w:kern w:val="2"/>
      <w:szCs w:val="24"/>
      <w:lang w:eastAsia="ja-JP"/>
    </w:rPr>
  </w:style>
  <w:style w:type="paragraph" w:customStyle="1" w:styleId="HList3">
    <w:name w:val="HList3"/>
    <w:basedOn w:val="Normal"/>
    <w:rsid w:val="000037B1"/>
    <w:pPr>
      <w:tabs>
        <w:tab w:val="num" w:pos="919"/>
      </w:tabs>
      <w:spacing w:before="0" w:after="0"/>
      <w:ind w:left="919" w:hanging="709"/>
      <w:jc w:val="both"/>
      <w:outlineLvl w:val="2"/>
    </w:pPr>
    <w:rPr>
      <w:rFonts w:ascii="MS PGothic" w:eastAsia="MS PGothic" w:hAnsi="MS PGothic"/>
      <w:b/>
      <w:bCs/>
      <w:kern w:val="2"/>
      <w:sz w:val="21"/>
      <w:szCs w:val="24"/>
      <w:lang w:eastAsia="ja-JP"/>
    </w:rPr>
  </w:style>
  <w:style w:type="paragraph" w:customStyle="1" w:styleId="HList5">
    <w:name w:val="HList5"/>
    <w:basedOn w:val="Normal"/>
    <w:rsid w:val="000037B1"/>
    <w:pPr>
      <w:widowControl w:val="0"/>
      <w:tabs>
        <w:tab w:val="num" w:pos="1250"/>
      </w:tabs>
      <w:spacing w:before="0" w:after="0"/>
      <w:ind w:left="-164" w:firstLine="1054"/>
      <w:jc w:val="both"/>
      <w:outlineLvl w:val="4"/>
    </w:pPr>
    <w:rPr>
      <w:rFonts w:ascii="MS PGothic" w:eastAsia="MS PGothic" w:hAnsi="MS PGothic"/>
      <w:b/>
      <w:bCs/>
      <w:kern w:val="2"/>
      <w:szCs w:val="24"/>
      <w:lang w:eastAsia="ja-JP"/>
    </w:rPr>
  </w:style>
  <w:style w:type="paragraph" w:customStyle="1" w:styleId="HList4Arial2">
    <w:name w:val="スタイル HList4 + Arial2"/>
    <w:basedOn w:val="Normal"/>
    <w:rsid w:val="000037B1"/>
    <w:pPr>
      <w:widowControl w:val="0"/>
      <w:tabs>
        <w:tab w:val="num" w:pos="2700"/>
      </w:tabs>
      <w:spacing w:before="0" w:after="0"/>
      <w:ind w:left="2340"/>
      <w:jc w:val="both"/>
      <w:outlineLvl w:val="3"/>
    </w:pPr>
    <w:rPr>
      <w:rFonts w:eastAsia="Arial"/>
      <w:b/>
      <w:bCs/>
      <w:kern w:val="2"/>
      <w:szCs w:val="24"/>
      <w:lang w:eastAsia="ja-JP"/>
    </w:rPr>
  </w:style>
  <w:style w:type="paragraph" w:customStyle="1" w:styleId="TableofContents">
    <w:name w:val="Table of Contents"/>
    <w:basedOn w:val="Normal"/>
    <w:rsid w:val="00447018"/>
    <w:pPr>
      <w:spacing w:before="0" w:after="360" w:line="480" w:lineRule="atLeast"/>
      <w:ind w:right="-187"/>
    </w:pPr>
    <w:rPr>
      <w:rFonts w:ascii="Arial Black" w:eastAsia="Times New Roman" w:hAnsi="Arial Black" w:cs="Arial"/>
      <w:color w:val="808080"/>
      <w:sz w:val="4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87225"/>
    <w:pPr>
      <w:keepLines/>
      <w:numPr>
        <w:numId w:val="0"/>
      </w:numPr>
      <w:spacing w:before="480" w:after="0" w:line="276" w:lineRule="auto"/>
      <w:outlineLvl w:val="9"/>
    </w:pPr>
    <w:rPr>
      <w:rFonts w:ascii="Cambria" w:eastAsia="SimSun" w:hAnsi="Cambria"/>
      <w:bCs/>
      <w:color w:val="365F91"/>
      <w:szCs w:val="28"/>
    </w:rPr>
  </w:style>
  <w:style w:type="character" w:styleId="LineNumber">
    <w:name w:val="line number"/>
    <w:unhideWhenUsed/>
    <w:rsid w:val="006625A5"/>
  </w:style>
  <w:style w:type="paragraph" w:styleId="NormalWeb">
    <w:name w:val="Normal (Web)"/>
    <w:basedOn w:val="Normal"/>
    <w:uiPriority w:val="99"/>
    <w:semiHidden/>
    <w:unhideWhenUsed/>
    <w:rsid w:val="006625A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forTableChar">
    <w:name w:val="Normal for Table Char"/>
    <w:link w:val="NormalforTable"/>
    <w:locked/>
    <w:rsid w:val="00B44811"/>
    <w:rPr>
      <w:rFonts w:ascii="Arial" w:eastAsia="Times New Roman" w:hAnsi="Arial"/>
      <w:sz w:val="22"/>
      <w:szCs w:val="24"/>
    </w:rPr>
  </w:style>
  <w:style w:type="character" w:customStyle="1" w:styleId="AQ-6IndentedbodycopyafterH3andH4Char">
    <w:name w:val="AQ-6 Indented body copy after H3 and H4 Char"/>
    <w:link w:val="AQ-6IndentedbodycopyafterH3andH4"/>
    <w:locked/>
    <w:rsid w:val="0095563A"/>
    <w:rPr>
      <w:rFonts w:ascii="Arial" w:eastAsia="Times New Roman" w:hAnsi="Arial"/>
    </w:rPr>
  </w:style>
  <w:style w:type="character" w:customStyle="1" w:styleId="MediumGrid2Char">
    <w:name w:val="Medium Grid 2 Char"/>
    <w:link w:val="MediumGrid21"/>
    <w:uiPriority w:val="1"/>
    <w:rsid w:val="007F0AC2"/>
    <w:rPr>
      <w:rFonts w:ascii="Arial" w:hAnsi="Arial"/>
      <w:szCs w:val="22"/>
      <w:lang w:bidi="ar-SA"/>
    </w:rPr>
  </w:style>
  <w:style w:type="paragraph" w:styleId="BodyText">
    <w:name w:val="Body Text"/>
    <w:basedOn w:val="Normal"/>
    <w:link w:val="BodyTextChar"/>
    <w:rsid w:val="00DA10B1"/>
    <w:pPr>
      <w:spacing w:before="0" w:after="0" w:line="240" w:lineRule="atLeast"/>
    </w:pPr>
    <w:rPr>
      <w:rFonts w:ascii="Verdana" w:eastAsia="Times New Roman" w:hAnsi="Verdana"/>
      <w:spacing w:val="-5"/>
      <w:szCs w:val="20"/>
      <w:lang w:val="x-none" w:eastAsia="x-none"/>
    </w:rPr>
  </w:style>
  <w:style w:type="character" w:customStyle="1" w:styleId="BodyTextChar">
    <w:name w:val="Body Text Char"/>
    <w:link w:val="BodyText"/>
    <w:rsid w:val="00DA10B1"/>
    <w:rPr>
      <w:rFonts w:ascii="Verdana" w:eastAsia="Times New Roman" w:hAnsi="Verdana"/>
      <w:spacing w:val="-5"/>
    </w:rPr>
  </w:style>
  <w:style w:type="character" w:customStyle="1" w:styleId="Heading5Char">
    <w:name w:val="Heading 5 Char"/>
    <w:link w:val="Heading5"/>
    <w:rsid w:val="00A3411E"/>
    <w:rPr>
      <w:rFonts w:ascii="Arial" w:eastAsia="Times New Roman" w:hAnsi="Arial" w:cs="Arial"/>
      <w:b/>
      <w:i/>
      <w:color w:val="808080"/>
      <w:sz w:val="24"/>
      <w:szCs w:val="22"/>
    </w:rPr>
  </w:style>
  <w:style w:type="character" w:customStyle="1" w:styleId="Heading6Char">
    <w:name w:val="Heading 6 Char"/>
    <w:link w:val="Heading6"/>
    <w:rsid w:val="00A3411E"/>
    <w:rPr>
      <w:rFonts w:ascii="Arial" w:eastAsia="Times New Roman" w:hAnsi="Arial" w:cs="Arial"/>
      <w:szCs w:val="22"/>
    </w:rPr>
  </w:style>
  <w:style w:type="character" w:customStyle="1" w:styleId="Heading7Char">
    <w:name w:val="Heading 7 Char"/>
    <w:link w:val="Heading7"/>
    <w:rsid w:val="00A3411E"/>
    <w:rPr>
      <w:rFonts w:ascii="ConduitITC TT" w:eastAsia="Times New Roman" w:hAnsi="ConduitITC TT" w:cs="Arial"/>
      <w:i/>
      <w:iCs/>
      <w:sz w:val="52"/>
      <w:szCs w:val="22"/>
    </w:rPr>
  </w:style>
  <w:style w:type="character" w:customStyle="1" w:styleId="Heading8Char">
    <w:name w:val="Heading 8 Char"/>
    <w:link w:val="Heading8"/>
    <w:rsid w:val="00A3411E"/>
    <w:rPr>
      <w:rFonts w:ascii="Arial" w:eastAsia="Times New Roman" w:hAnsi="Arial" w:cs="Arial"/>
      <w:i/>
      <w:iCs/>
      <w:szCs w:val="22"/>
    </w:rPr>
  </w:style>
  <w:style w:type="character" w:customStyle="1" w:styleId="Heading9Char">
    <w:name w:val="Heading 9 Char"/>
    <w:link w:val="Heading9"/>
    <w:rsid w:val="00A3411E"/>
    <w:rPr>
      <w:rFonts w:ascii="ConduitITC TT" w:eastAsia="Times New Roman" w:hAnsi="ConduitITC TT" w:cs="Arial"/>
      <w:b/>
      <w:bCs/>
      <w:i/>
      <w:iCs/>
      <w:kern w:val="16"/>
      <w:szCs w:val="22"/>
    </w:rPr>
  </w:style>
  <w:style w:type="paragraph" w:styleId="Subtitle">
    <w:name w:val="Subtitle"/>
    <w:basedOn w:val="Title"/>
    <w:next w:val="BodyText"/>
    <w:link w:val="SubtitleChar"/>
    <w:autoRedefine/>
    <w:qFormat/>
    <w:rsid w:val="00C071D8"/>
    <w:pPr>
      <w:keepNext/>
      <w:spacing w:before="1940" w:line="200" w:lineRule="atLeast"/>
      <w:outlineLvl w:val="9"/>
    </w:pPr>
    <w:rPr>
      <w:b/>
      <w:caps/>
      <w:spacing w:val="30"/>
      <w:sz w:val="18"/>
      <w:szCs w:val="20"/>
    </w:rPr>
  </w:style>
  <w:style w:type="character" w:customStyle="1" w:styleId="SubtitleChar">
    <w:name w:val="Subtitle Char"/>
    <w:link w:val="Subtitle"/>
    <w:rsid w:val="00C071D8"/>
    <w:rPr>
      <w:rFonts w:asciiTheme="minorHAnsi" w:eastAsia="Times New Roman" w:hAnsiTheme="minorHAnsi"/>
      <w:b/>
      <w:bCs/>
      <w:caps/>
      <w:color w:val="555759" w:themeColor="background1"/>
      <w:spacing w:val="30"/>
      <w:kern w:val="28"/>
      <w:sz w:val="18"/>
      <w:lang w:val="x-none" w:eastAsia="x-none"/>
    </w:rPr>
  </w:style>
  <w:style w:type="paragraph" w:styleId="Title">
    <w:name w:val="Title"/>
    <w:basedOn w:val="Normal"/>
    <w:link w:val="TitleChar"/>
    <w:autoRedefine/>
    <w:qFormat/>
    <w:rsid w:val="00907AC0"/>
    <w:pPr>
      <w:spacing w:before="60" w:after="120" w:line="800" w:lineRule="exact"/>
      <w:ind w:right="634"/>
      <w:jc w:val="center"/>
      <w:outlineLvl w:val="0"/>
    </w:pPr>
    <w:rPr>
      <w:rFonts w:asciiTheme="minorHAnsi" w:eastAsia="Times New Roman" w:hAnsiTheme="minorHAnsi"/>
      <w:bCs/>
      <w:kern w:val="28"/>
      <w:sz w:val="68"/>
      <w:szCs w:val="32"/>
      <w:lang w:val="x-none" w:eastAsia="x-none"/>
    </w:rPr>
  </w:style>
  <w:style w:type="character" w:customStyle="1" w:styleId="TitleChar">
    <w:name w:val="Title Char"/>
    <w:link w:val="Title"/>
    <w:rsid w:val="00907AC0"/>
    <w:rPr>
      <w:rFonts w:asciiTheme="minorHAnsi" w:eastAsia="Times New Roman" w:hAnsiTheme="minorHAnsi"/>
      <w:bCs/>
      <w:color w:val="555759" w:themeColor="background1"/>
      <w:kern w:val="28"/>
      <w:sz w:val="68"/>
      <w:szCs w:val="32"/>
      <w:lang w:val="x-none" w:eastAsia="x-none"/>
    </w:rPr>
  </w:style>
  <w:style w:type="paragraph" w:customStyle="1" w:styleId="Style1">
    <w:name w:val="Style1"/>
    <w:basedOn w:val="Normal"/>
    <w:next w:val="Title"/>
    <w:rsid w:val="00A3411E"/>
    <w:pPr>
      <w:spacing w:before="60" w:after="4920"/>
      <w:ind w:right="-187"/>
    </w:pPr>
    <w:rPr>
      <w:rFonts w:ascii="Garamond" w:eastAsia="Times New Roman" w:hAnsi="Garamond" w:cs="Arial"/>
      <w:sz w:val="44"/>
    </w:rPr>
  </w:style>
  <w:style w:type="paragraph" w:customStyle="1" w:styleId="ReturnAddress">
    <w:name w:val="Return Address"/>
    <w:basedOn w:val="Normal"/>
    <w:rsid w:val="00A3411E"/>
    <w:pPr>
      <w:spacing w:before="60" w:after="120"/>
      <w:ind w:right="-187"/>
      <w:jc w:val="center"/>
    </w:pPr>
    <w:rPr>
      <w:rFonts w:ascii="Garamond" w:eastAsia="Times New Roman" w:hAnsi="Garamond" w:cs="Arial"/>
      <w:spacing w:val="-3"/>
      <w:szCs w:val="20"/>
    </w:rPr>
  </w:style>
  <w:style w:type="paragraph" w:customStyle="1" w:styleId="PartLabel">
    <w:name w:val="Part Label"/>
    <w:basedOn w:val="Normal"/>
    <w:next w:val="Normal"/>
    <w:rsid w:val="00A3411E"/>
    <w:pPr>
      <w:framePr w:w="2620" w:hSpace="187" w:vSpace="187" w:wrap="notBeside" w:vAnchor="page" w:hAnchor="page" w:x="1303" w:y="749"/>
      <w:shd w:val="pct20" w:color="auto" w:fill="auto"/>
      <w:spacing w:before="60" w:after="120" w:line="960" w:lineRule="exact"/>
      <w:ind w:right="-187"/>
      <w:jc w:val="center"/>
    </w:pPr>
    <w:rPr>
      <w:rFonts w:ascii="Arial Black" w:eastAsia="Times New Roman" w:hAnsi="Arial Black" w:cs="Arial"/>
      <w:color w:val="FFFFFF"/>
      <w:sz w:val="96"/>
      <w:szCs w:val="20"/>
    </w:rPr>
  </w:style>
  <w:style w:type="paragraph" w:customStyle="1" w:styleId="PartTitle">
    <w:name w:val="Part Title"/>
    <w:basedOn w:val="Normal"/>
    <w:next w:val="PartLabel"/>
    <w:rsid w:val="00A3411E"/>
    <w:pPr>
      <w:keepNext/>
      <w:pageBreakBefore/>
      <w:framePr w:w="2954" w:hSpace="187" w:vSpace="187" w:wrap="notBeside" w:vAnchor="page" w:hAnchor="page" w:x="7661" w:y="936"/>
      <w:shd w:val="pct20" w:color="auto" w:fill="auto"/>
      <w:spacing w:before="60" w:after="120" w:line="480" w:lineRule="exact"/>
      <w:ind w:right="-187"/>
      <w:jc w:val="center"/>
    </w:pPr>
    <w:rPr>
      <w:rFonts w:ascii="Arial Black" w:eastAsia="Times New Roman" w:hAnsi="Arial Black" w:cs="Arial"/>
      <w:kern w:val="36"/>
      <w:sz w:val="36"/>
      <w:szCs w:val="20"/>
    </w:rPr>
  </w:style>
  <w:style w:type="paragraph" w:customStyle="1" w:styleId="ChapterSubtitle">
    <w:name w:val="Chapter Subtitle"/>
    <w:basedOn w:val="Normal"/>
    <w:next w:val="BodyText"/>
    <w:rsid w:val="00A3411E"/>
    <w:pPr>
      <w:keepNext/>
      <w:keepLines/>
      <w:spacing w:before="60" w:after="360" w:line="240" w:lineRule="atLeast"/>
      <w:ind w:right="1800"/>
    </w:pPr>
    <w:rPr>
      <w:rFonts w:ascii="Garamond" w:eastAsia="Times New Roman" w:hAnsi="Garamond" w:cs="Arial"/>
      <w:i/>
      <w:spacing w:val="-20"/>
      <w:kern w:val="28"/>
      <w:sz w:val="28"/>
      <w:szCs w:val="20"/>
    </w:rPr>
  </w:style>
  <w:style w:type="paragraph" w:customStyle="1" w:styleId="ChapterTitle">
    <w:name w:val="Chapter Title"/>
    <w:basedOn w:val="Normal"/>
    <w:next w:val="ChapterSubtitle"/>
    <w:rsid w:val="00A3411E"/>
    <w:pPr>
      <w:keepNext/>
      <w:keepLines/>
      <w:spacing w:before="480" w:after="360" w:line="440" w:lineRule="atLeast"/>
      <w:ind w:right="2160"/>
    </w:pPr>
    <w:rPr>
      <w:rFonts w:ascii="Arial Black" w:eastAsia="Times New Roman" w:hAnsi="Arial Black" w:cs="Arial"/>
      <w:color w:val="808080"/>
      <w:spacing w:val="-35"/>
      <w:kern w:val="28"/>
      <w:sz w:val="44"/>
      <w:szCs w:val="20"/>
    </w:rPr>
  </w:style>
  <w:style w:type="paragraph" w:customStyle="1" w:styleId="BlockQuotationFirst">
    <w:name w:val="Block Quotation First"/>
    <w:basedOn w:val="Normal"/>
    <w:next w:val="Normal"/>
    <w:rsid w:val="00A3411E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before="60" w:after="120"/>
      <w:ind w:left="480" w:right="480" w:firstLine="60"/>
    </w:pPr>
    <w:rPr>
      <w:rFonts w:ascii="Arial Black" w:eastAsia="Times New Roman" w:hAnsi="Arial Black" w:cs="Arial"/>
      <w:spacing w:val="-10"/>
      <w:sz w:val="21"/>
      <w:szCs w:val="20"/>
    </w:rPr>
  </w:style>
  <w:style w:type="character" w:styleId="PageNumber">
    <w:name w:val="page number"/>
    <w:rsid w:val="00A3411E"/>
  </w:style>
  <w:style w:type="paragraph" w:customStyle="1" w:styleId="Style2">
    <w:name w:val="Style2"/>
    <w:rsid w:val="00A3411E"/>
    <w:pPr>
      <w:jc w:val="center"/>
    </w:pPr>
    <w:rPr>
      <w:rFonts w:ascii="Arial Black" w:eastAsia="Times New Roman" w:hAnsi="Arial Black"/>
      <w:color w:val="808080"/>
      <w:sz w:val="48"/>
    </w:rPr>
  </w:style>
  <w:style w:type="paragraph" w:styleId="BodyText3">
    <w:name w:val="Body Text 3"/>
    <w:basedOn w:val="Normal"/>
    <w:link w:val="BodyText3Char"/>
    <w:rsid w:val="00A3411E"/>
    <w:pPr>
      <w:spacing w:before="60" w:after="120"/>
      <w:ind w:right="-187"/>
    </w:pPr>
    <w:rPr>
      <w:rFonts w:eastAsia="Times New Roman"/>
      <w:sz w:val="16"/>
      <w:lang w:val="x-none" w:eastAsia="x-none"/>
    </w:rPr>
  </w:style>
  <w:style w:type="character" w:customStyle="1" w:styleId="BodyText3Char">
    <w:name w:val="Body Text 3 Char"/>
    <w:link w:val="BodyText3"/>
    <w:rsid w:val="00A3411E"/>
    <w:rPr>
      <w:rFonts w:ascii="Arial" w:eastAsia="Times New Roman" w:hAnsi="Arial" w:cs="Arial"/>
      <w:sz w:val="16"/>
      <w:szCs w:val="22"/>
    </w:rPr>
  </w:style>
  <w:style w:type="character" w:styleId="FollowedHyperlink">
    <w:name w:val="FollowedHyperlink"/>
    <w:rsid w:val="00A3411E"/>
    <w:rPr>
      <w:color w:val="800080"/>
      <w:u w:val="single"/>
    </w:rPr>
  </w:style>
  <w:style w:type="paragraph" w:customStyle="1" w:styleId="body">
    <w:name w:val="body"/>
    <w:basedOn w:val="Normal"/>
    <w:rsid w:val="00A3411E"/>
    <w:pPr>
      <w:spacing w:before="60" w:after="120"/>
      <w:ind w:left="360" w:right="-187"/>
    </w:pPr>
    <w:rPr>
      <w:rFonts w:eastAsia="Times New Roman" w:cs="Courier New"/>
      <w:color w:val="000000"/>
      <w:szCs w:val="20"/>
    </w:rPr>
  </w:style>
  <w:style w:type="paragraph" w:styleId="BodyTextIndent">
    <w:name w:val="Body Text Indent"/>
    <w:basedOn w:val="Normal"/>
    <w:link w:val="BodyTextIndentChar"/>
    <w:rsid w:val="00A3411E"/>
    <w:pPr>
      <w:spacing w:before="60" w:after="120"/>
      <w:ind w:left="720" w:right="-187"/>
    </w:pPr>
    <w:rPr>
      <w:rFonts w:ascii="ConduitITC TT" w:eastAsia="Times New Roman" w:hAnsi="ConduitITC TT"/>
      <w:noProof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A3411E"/>
    <w:rPr>
      <w:rFonts w:ascii="ConduitITC TT" w:eastAsia="Times New Roman" w:hAnsi="ConduitITC TT" w:cs="Arial"/>
      <w:noProof/>
    </w:rPr>
  </w:style>
  <w:style w:type="paragraph" w:styleId="BodyTextIndent2">
    <w:name w:val="Body Text Indent 2"/>
    <w:basedOn w:val="Normal"/>
    <w:link w:val="BodyTextIndent2Char"/>
    <w:rsid w:val="00A3411E"/>
    <w:pPr>
      <w:tabs>
        <w:tab w:val="left" w:pos="1800"/>
      </w:tabs>
      <w:spacing w:before="60" w:after="120"/>
      <w:ind w:left="1800" w:right="-187" w:hanging="360"/>
    </w:pPr>
    <w:rPr>
      <w:rFonts w:ascii="ConduitITC TT" w:eastAsia="Times New Roman" w:hAnsi="ConduitITC TT"/>
      <w:noProof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A3411E"/>
    <w:rPr>
      <w:rFonts w:ascii="ConduitITC TT" w:eastAsia="Times New Roman" w:hAnsi="ConduitITC TT" w:cs="Arial"/>
      <w:noProof/>
    </w:rPr>
  </w:style>
  <w:style w:type="paragraph" w:styleId="BodyTextIndent3">
    <w:name w:val="Body Text Indent 3"/>
    <w:basedOn w:val="Normal"/>
    <w:link w:val="BodyTextIndent3Char"/>
    <w:rsid w:val="00A3411E"/>
    <w:pPr>
      <w:tabs>
        <w:tab w:val="left" w:pos="2520"/>
      </w:tabs>
      <w:spacing w:before="60" w:after="120"/>
      <w:ind w:left="2520" w:right="-187" w:hanging="360"/>
    </w:pPr>
    <w:rPr>
      <w:rFonts w:ascii="ConduitITC TT" w:eastAsia="Times New Roman" w:hAnsi="ConduitITC TT"/>
      <w:noProof/>
      <w:szCs w:val="20"/>
      <w:lang w:val="x-none" w:eastAsia="x-none"/>
    </w:rPr>
  </w:style>
  <w:style w:type="character" w:customStyle="1" w:styleId="BodyTextIndent3Char">
    <w:name w:val="Body Text Indent 3 Char"/>
    <w:link w:val="BodyTextIndent3"/>
    <w:rsid w:val="00A3411E"/>
    <w:rPr>
      <w:rFonts w:ascii="ConduitITC TT" w:eastAsia="Times New Roman" w:hAnsi="ConduitITC TT" w:cs="Arial"/>
      <w:noProof/>
    </w:rPr>
  </w:style>
  <w:style w:type="paragraph" w:styleId="List">
    <w:name w:val="List"/>
    <w:basedOn w:val="Normal"/>
    <w:rsid w:val="00A3411E"/>
    <w:pPr>
      <w:spacing w:before="60" w:after="120"/>
      <w:ind w:left="360" w:right="-187" w:hanging="360"/>
    </w:pPr>
    <w:rPr>
      <w:rFonts w:eastAsia="Times New Roman" w:cs="Arial"/>
    </w:rPr>
  </w:style>
  <w:style w:type="paragraph" w:styleId="List2">
    <w:name w:val="List 2"/>
    <w:basedOn w:val="Normal"/>
    <w:rsid w:val="00A3411E"/>
    <w:pPr>
      <w:spacing w:before="60" w:after="120"/>
      <w:ind w:left="720" w:right="-187" w:hanging="360"/>
    </w:pPr>
    <w:rPr>
      <w:rFonts w:eastAsia="Times New Roman" w:cs="Arial"/>
    </w:rPr>
  </w:style>
  <w:style w:type="paragraph" w:styleId="ListNumber">
    <w:name w:val="List Number"/>
    <w:basedOn w:val="Normal"/>
    <w:rsid w:val="00A3411E"/>
    <w:pPr>
      <w:numPr>
        <w:numId w:val="7"/>
      </w:numPr>
      <w:spacing w:before="60" w:after="120"/>
      <w:ind w:right="-187"/>
    </w:pPr>
    <w:rPr>
      <w:rFonts w:eastAsia="Times New Roman" w:cs="Arial"/>
    </w:rPr>
  </w:style>
  <w:style w:type="character" w:styleId="Strong">
    <w:name w:val="Strong"/>
    <w:autoRedefine/>
    <w:qFormat/>
    <w:rsid w:val="00C071D8"/>
    <w:rPr>
      <w:rFonts w:asciiTheme="minorHAnsi" w:hAnsiTheme="minorHAnsi"/>
      <w:b/>
      <w:bCs/>
      <w:color w:val="555759" w:themeColor="background1"/>
    </w:rPr>
  </w:style>
  <w:style w:type="paragraph" w:customStyle="1" w:styleId="Body0">
    <w:name w:val="Body"/>
    <w:link w:val="BodyChar"/>
    <w:rsid w:val="00A3411E"/>
    <w:pPr>
      <w:spacing w:before="120" w:after="200" w:line="240" w:lineRule="exact"/>
      <w:ind w:left="1440"/>
    </w:pPr>
    <w:rPr>
      <w:rFonts w:ascii="Arial" w:eastAsia="Times New Roman" w:hAnsi="Arial"/>
      <w:color w:val="000000"/>
    </w:rPr>
  </w:style>
  <w:style w:type="character" w:customStyle="1" w:styleId="BodyChar">
    <w:name w:val="Body Char"/>
    <w:link w:val="Body0"/>
    <w:rsid w:val="00A3411E"/>
    <w:rPr>
      <w:rFonts w:ascii="Arial" w:eastAsia="Times New Roman" w:hAnsi="Arial"/>
      <w:color w:val="000000"/>
      <w:lang w:val="en-US" w:eastAsia="en-US" w:bidi="ar-SA"/>
    </w:rPr>
  </w:style>
  <w:style w:type="paragraph" w:customStyle="1" w:styleId="FooterL">
    <w:name w:val="FooterL"/>
    <w:rsid w:val="00A3411E"/>
    <w:pPr>
      <w:pBdr>
        <w:top w:val="single" w:sz="8" w:space="1" w:color="auto"/>
      </w:pBdr>
      <w:tabs>
        <w:tab w:val="center" w:pos="6350"/>
        <w:tab w:val="right" w:pos="12715"/>
      </w:tabs>
    </w:pPr>
    <w:rPr>
      <w:rFonts w:ascii="Arial" w:eastAsia="Times New Roman" w:hAnsi="Arial"/>
      <w:sz w:val="16"/>
    </w:rPr>
  </w:style>
  <w:style w:type="paragraph" w:styleId="MessageHeader">
    <w:name w:val="Message Header"/>
    <w:basedOn w:val="Normal"/>
    <w:link w:val="MessageHeaderChar"/>
    <w:rsid w:val="00A341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120"/>
      <w:ind w:left="1080" w:right="-187" w:hanging="1080"/>
    </w:pPr>
    <w:rPr>
      <w:rFonts w:eastAsia="Times New Roman"/>
      <w:lang w:val="x-none" w:eastAsia="x-none"/>
    </w:rPr>
  </w:style>
  <w:style w:type="character" w:customStyle="1" w:styleId="MessageHeaderChar">
    <w:name w:val="Message Header Char"/>
    <w:link w:val="MessageHeader"/>
    <w:rsid w:val="00A3411E"/>
    <w:rPr>
      <w:rFonts w:ascii="Arial" w:eastAsia="Times New Roman" w:hAnsi="Arial" w:cs="Arial"/>
      <w:szCs w:val="22"/>
      <w:shd w:val="pct20" w:color="auto" w:fill="auto"/>
    </w:rPr>
  </w:style>
  <w:style w:type="paragraph" w:styleId="ListNumber2">
    <w:name w:val="List Number 2"/>
    <w:basedOn w:val="Normal"/>
    <w:rsid w:val="00A3411E"/>
    <w:pPr>
      <w:numPr>
        <w:numId w:val="5"/>
      </w:numPr>
      <w:spacing w:before="60" w:after="120"/>
      <w:ind w:right="-187"/>
    </w:pPr>
    <w:rPr>
      <w:rFonts w:eastAsia="Times New Roman" w:cs="Arial"/>
    </w:rPr>
  </w:style>
  <w:style w:type="numbering" w:customStyle="1" w:styleId="StyleNumbered">
    <w:name w:val="Style Numbered"/>
    <w:basedOn w:val="NoList"/>
    <w:rsid w:val="00A3411E"/>
    <w:pPr>
      <w:numPr>
        <w:numId w:val="6"/>
      </w:numPr>
    </w:pPr>
  </w:style>
  <w:style w:type="character" w:customStyle="1" w:styleId="BookTitle1">
    <w:name w:val="Book Title1"/>
    <w:uiPriority w:val="33"/>
    <w:rsid w:val="00A3411E"/>
    <w:rPr>
      <w:b/>
      <w:smallCaps/>
      <w:spacing w:val="5"/>
      <w:sz w:val="96"/>
      <w:szCs w:val="96"/>
    </w:rPr>
  </w:style>
  <w:style w:type="paragraph" w:styleId="ListBullet2">
    <w:name w:val="List Bullet 2"/>
    <w:basedOn w:val="Normal"/>
    <w:rsid w:val="00A3411E"/>
    <w:pPr>
      <w:tabs>
        <w:tab w:val="num" w:pos="720"/>
      </w:tabs>
      <w:spacing w:before="60" w:after="120"/>
      <w:ind w:left="720" w:hanging="360"/>
      <w:contextualSpacing/>
    </w:pPr>
    <w:rPr>
      <w:sz w:val="24"/>
      <w:szCs w:val="24"/>
    </w:rPr>
  </w:style>
  <w:style w:type="paragraph" w:styleId="ListContinue2">
    <w:name w:val="List Continue 2"/>
    <w:basedOn w:val="Normal"/>
    <w:rsid w:val="00A3411E"/>
    <w:pPr>
      <w:spacing w:before="60" w:after="120"/>
      <w:ind w:left="720"/>
      <w:contextualSpacing/>
    </w:pPr>
    <w:rPr>
      <w:szCs w:val="24"/>
    </w:rPr>
  </w:style>
  <w:style w:type="paragraph" w:styleId="ListContinue">
    <w:name w:val="List Continue"/>
    <w:basedOn w:val="Normal"/>
    <w:rsid w:val="00A3411E"/>
    <w:pPr>
      <w:spacing w:before="60" w:after="120"/>
      <w:ind w:left="360" w:right="-187"/>
      <w:contextualSpacing/>
    </w:pPr>
    <w:rPr>
      <w:rFonts w:eastAsia="Times New Roman" w:cs="Arial"/>
    </w:rPr>
  </w:style>
  <w:style w:type="paragraph" w:styleId="ListContinue3">
    <w:name w:val="List Continue 3"/>
    <w:basedOn w:val="Normal"/>
    <w:rsid w:val="00A3411E"/>
    <w:pPr>
      <w:spacing w:before="60" w:after="120"/>
      <w:ind w:left="1080" w:right="-187"/>
      <w:contextualSpacing/>
    </w:pPr>
    <w:rPr>
      <w:rFonts w:eastAsia="Times New Roman" w:cs="Arial"/>
    </w:rPr>
  </w:style>
  <w:style w:type="paragraph" w:styleId="TOAHeading">
    <w:name w:val="toa heading"/>
    <w:basedOn w:val="Normal"/>
    <w:next w:val="Normal"/>
    <w:rsid w:val="00A3411E"/>
    <w:pPr>
      <w:spacing w:before="120" w:after="120"/>
      <w:ind w:right="-187"/>
    </w:pPr>
    <w:rPr>
      <w:rFonts w:ascii="Cambria" w:eastAsia="Times New Roman" w:hAnsi="Cambria"/>
      <w:b/>
      <w:bCs/>
      <w:sz w:val="24"/>
      <w:szCs w:val="24"/>
    </w:rPr>
  </w:style>
  <w:style w:type="paragraph" w:customStyle="1" w:styleId="Default">
    <w:name w:val="Default"/>
    <w:rsid w:val="00A3411E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customStyle="1" w:styleId="Bullet">
    <w:name w:val="Bullet"/>
    <w:basedOn w:val="Normal"/>
    <w:autoRedefine/>
    <w:qFormat/>
    <w:rsid w:val="00C071D8"/>
    <w:pPr>
      <w:numPr>
        <w:numId w:val="8"/>
      </w:numPr>
      <w:spacing w:before="240" w:after="240" w:line="264" w:lineRule="auto"/>
      <w:ind w:left="1080"/>
      <w:contextualSpacing/>
    </w:pPr>
    <w:rPr>
      <w:rFonts w:asciiTheme="minorHAnsi" w:eastAsia="Times New Roman" w:hAnsiTheme="minorHAnsi"/>
      <w:szCs w:val="24"/>
    </w:rPr>
  </w:style>
  <w:style w:type="character" w:customStyle="1" w:styleId="apple-style-span">
    <w:name w:val="apple-style-span"/>
    <w:rsid w:val="00D70D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80C5C"/>
    <w:rPr>
      <w:rFonts w:ascii="Courier New" w:eastAsia="Times New Roman" w:hAnsi="Courier New" w:cs="Courier New"/>
    </w:rPr>
  </w:style>
  <w:style w:type="character" w:customStyle="1" w:styleId="itxtrst">
    <w:name w:val="itxtrst"/>
    <w:rsid w:val="00AC6C0D"/>
  </w:style>
  <w:style w:type="character" w:customStyle="1" w:styleId="mw-headline">
    <w:name w:val="mw-headline"/>
    <w:rsid w:val="00421B84"/>
  </w:style>
  <w:style w:type="character" w:styleId="IntenseEmphasis">
    <w:name w:val="Intense Emphasis"/>
    <w:basedOn w:val="DefaultParagraphFont"/>
    <w:uiPriority w:val="21"/>
    <w:qFormat/>
    <w:rsid w:val="00C071D8"/>
    <w:rPr>
      <w:rFonts w:asciiTheme="minorHAnsi" w:hAnsiTheme="minorHAnsi"/>
      <w:b/>
      <w:bCs/>
      <w:i/>
      <w:iCs/>
      <w:color w:val="1C9AD6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D8"/>
    <w:pPr>
      <w:spacing w:before="200" w:after="280"/>
      <w:ind w:left="936" w:right="936"/>
    </w:pPr>
    <w:rPr>
      <w:b/>
      <w:bCs/>
      <w:i/>
      <w:iCs/>
      <w:color w:val="1C9AD6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D8"/>
    <w:rPr>
      <w:rFonts w:ascii="Arial" w:hAnsi="Arial"/>
      <w:b/>
      <w:bCs/>
      <w:i/>
      <w:iCs/>
      <w:color w:val="1C9AD6" w:themeColor="text2"/>
      <w:szCs w:val="22"/>
    </w:rPr>
  </w:style>
  <w:style w:type="table" w:customStyle="1" w:styleId="AirbiquityBasicHeader">
    <w:name w:val="Airbiquity Basic Header"/>
    <w:basedOn w:val="TableNormal"/>
    <w:uiPriority w:val="99"/>
    <w:rsid w:val="00E01367"/>
    <w:rPr>
      <w:rFonts w:ascii="Arial" w:hAnsi="Arial"/>
      <w:color w:val="555759" w:themeColor="background1"/>
    </w:rPr>
    <w:tblPr>
      <w:tblBorders>
        <w:top w:val="single" w:sz="4" w:space="0" w:color="555759" w:themeColor="background1"/>
        <w:left w:val="single" w:sz="4" w:space="0" w:color="555759" w:themeColor="background1"/>
        <w:bottom w:val="single" w:sz="4" w:space="0" w:color="555759" w:themeColor="background1"/>
        <w:right w:val="single" w:sz="4" w:space="0" w:color="555759" w:themeColor="background1"/>
        <w:insideH w:val="single" w:sz="4" w:space="0" w:color="555759" w:themeColor="background1"/>
        <w:insideV w:val="single" w:sz="4" w:space="0" w:color="555759" w:themeColor="background1"/>
      </w:tblBorders>
    </w:tblPr>
    <w:tcPr>
      <w:shd w:val="clear" w:color="auto" w:fill="auto"/>
    </w:tcPr>
    <w:tblStylePr w:type="firstRow">
      <w:rPr>
        <w:b/>
        <w:color w:val="FFFFFF" w:themeColor="accent2"/>
      </w:rPr>
      <w:tblPr/>
      <w:tcPr>
        <w:shd w:val="clear" w:color="auto" w:fill="1C9AD6" w:themeFill="text2"/>
      </w:tcPr>
    </w:tblStylePr>
  </w:style>
  <w:style w:type="table" w:customStyle="1" w:styleId="AirbiquityBasicHeaderandSidebar">
    <w:name w:val="Airbiquity Basic Header and Sidebar"/>
    <w:basedOn w:val="TableNormal"/>
    <w:uiPriority w:val="99"/>
    <w:rsid w:val="00E01367"/>
    <w:rPr>
      <w:rFonts w:asciiTheme="minorHAnsi" w:hAnsiTheme="minorHAnsi"/>
    </w:rPr>
    <w:tblPr>
      <w:tblBorders>
        <w:top w:val="single" w:sz="4" w:space="0" w:color="555759" w:themeColor="background1"/>
        <w:left w:val="single" w:sz="4" w:space="0" w:color="555759" w:themeColor="background1"/>
        <w:bottom w:val="single" w:sz="4" w:space="0" w:color="555759" w:themeColor="background1"/>
        <w:right w:val="single" w:sz="4" w:space="0" w:color="555759" w:themeColor="background1"/>
        <w:insideH w:val="single" w:sz="4" w:space="0" w:color="555759" w:themeColor="background1"/>
        <w:insideV w:val="single" w:sz="4" w:space="0" w:color="555759" w:themeColor="background1"/>
      </w:tblBorders>
    </w:tblPr>
    <w:tblStylePr w:type="firstRow">
      <w:rPr>
        <w:b/>
        <w:color w:val="FFFFFF" w:themeColor="accent2"/>
      </w:rPr>
      <w:tblPr/>
      <w:tcPr>
        <w:shd w:val="clear" w:color="auto" w:fill="1C9AD6" w:themeFill="text2"/>
      </w:tcPr>
    </w:tblStylePr>
    <w:tblStylePr w:type="firstCol">
      <w:rPr>
        <w:b/>
        <w:color w:val="FFFFFF" w:themeColor="accent2"/>
      </w:rPr>
      <w:tblPr/>
      <w:tcPr>
        <w:shd w:val="clear" w:color="auto" w:fill="555759" w:themeFill="background1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07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71D8"/>
    <w:rPr>
      <w:rFonts w:ascii="Arial" w:hAnsi="Arial"/>
      <w:i/>
      <w:iCs/>
      <w:color w:val="555759" w:themeColor="background1"/>
      <w:szCs w:val="22"/>
    </w:rPr>
  </w:style>
  <w:style w:type="paragraph" w:customStyle="1" w:styleId="Header1">
    <w:name w:val="Header 1"/>
    <w:basedOn w:val="Normal"/>
    <w:autoRedefine/>
    <w:qFormat/>
    <w:rsid w:val="00C071D8"/>
    <w:rPr>
      <w:b/>
      <w:color w:val="1C9AD6" w:themeColor="text2"/>
      <w:sz w:val="32"/>
    </w:rPr>
  </w:style>
  <w:style w:type="paragraph" w:customStyle="1" w:styleId="Header2">
    <w:name w:val="Header 2"/>
    <w:basedOn w:val="Normal"/>
    <w:autoRedefine/>
    <w:qFormat/>
    <w:rsid w:val="00C071D8"/>
    <w:rPr>
      <w:b/>
      <w:color w:val="1C9AD6" w:themeColor="text2"/>
      <w:sz w:val="28"/>
    </w:rPr>
  </w:style>
  <w:style w:type="paragraph" w:customStyle="1" w:styleId="Header3">
    <w:name w:val="Header 3"/>
    <w:basedOn w:val="Normal"/>
    <w:autoRedefine/>
    <w:qFormat/>
    <w:rsid w:val="00C071D8"/>
    <w:rPr>
      <w:b/>
      <w:color w:val="1C9AD6" w:themeColor="text2"/>
      <w:sz w:val="24"/>
    </w:rPr>
  </w:style>
  <w:style w:type="paragraph" w:styleId="Revision">
    <w:name w:val="Revision"/>
    <w:hidden/>
    <w:uiPriority w:val="99"/>
    <w:semiHidden/>
    <w:rsid w:val="00AE1973"/>
    <w:rPr>
      <w:rFonts w:ascii="Arial" w:hAnsi="Arial"/>
      <w:color w:val="555759" w:themeColor="background1"/>
      <w:sz w:val="22"/>
      <w:szCs w:val="22"/>
    </w:rPr>
  </w:style>
  <w:style w:type="paragraph" w:styleId="ListParagraph">
    <w:name w:val="List Paragraph"/>
    <w:basedOn w:val="Normal"/>
    <w:uiPriority w:val="34"/>
    <w:qFormat/>
    <w:rsid w:val="008534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E386C"/>
    <w:rPr>
      <w:rFonts w:ascii="Courier New" w:eastAsiaTheme="minorEastAsia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BE386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555759" w:themeColor="background1"/>
        <w:left w:val="single" w:sz="4" w:space="0" w:color="555759" w:themeColor="background1"/>
        <w:bottom w:val="single" w:sz="4" w:space="0" w:color="555759" w:themeColor="background1"/>
        <w:right w:val="single" w:sz="4" w:space="0" w:color="555759" w:themeColor="background1"/>
        <w:insideH w:val="single" w:sz="4" w:space="0" w:color="555759" w:themeColor="background1"/>
        <w:insideV w:val="single" w:sz="4" w:space="0" w:color="555759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555759" w:themeColor="background1"/>
      </w:rPr>
      <w:tblPr/>
      <w:tcPr>
        <w:tcBorders>
          <w:top w:val="single" w:sz="4" w:space="0" w:color="555759" w:themeColor="background1"/>
          <w:left w:val="single" w:sz="4" w:space="0" w:color="555759" w:themeColor="background1"/>
          <w:right w:val="single" w:sz="4" w:space="0" w:color="555759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555759" w:themeColor="background1"/>
      </w:rPr>
      <w:tblPr/>
      <w:tcPr>
        <w:tcBorders>
          <w:left w:val="single" w:sz="4" w:space="0" w:color="555759" w:themeColor="background1"/>
          <w:bottom w:val="single" w:sz="4" w:space="0" w:color="555759" w:themeColor="background1"/>
          <w:right w:val="single" w:sz="4" w:space="0" w:color="555759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555759" w:themeColor="background1"/>
      </w:rPr>
      <w:tblPr/>
      <w:tcPr>
        <w:tcBorders>
          <w:top w:val="single" w:sz="4" w:space="0" w:color="555759" w:themeColor="background1"/>
          <w:left w:val="single" w:sz="4" w:space="0" w:color="555759" w:themeColor="background1"/>
          <w:bottom w:val="single" w:sz="4" w:space="0" w:color="555759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555759" w:themeColor="background1"/>
      </w:rPr>
      <w:tblPr/>
      <w:tcPr>
        <w:tcBorders>
          <w:top w:val="single" w:sz="4" w:space="0" w:color="555759" w:themeColor="background1"/>
          <w:bottom w:val="single" w:sz="4" w:space="0" w:color="555759" w:themeColor="background1"/>
          <w:right w:val="single" w:sz="4" w:space="0" w:color="555759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paragraph" w:customStyle="1" w:styleId="Step-level">
    <w:name w:val="Step-level"/>
    <w:basedOn w:val="Heading5"/>
    <w:link w:val="Step-levelChar"/>
    <w:qFormat/>
    <w:rsid w:val="00BE386C"/>
  </w:style>
  <w:style w:type="character" w:customStyle="1" w:styleId="Step-levelChar">
    <w:name w:val="Step-level Char"/>
    <w:basedOn w:val="Heading5Char"/>
    <w:link w:val="Step-level"/>
    <w:rsid w:val="00BE386C"/>
    <w:rPr>
      <w:rFonts w:ascii="Arial" w:eastAsia="Times New Roman" w:hAnsi="Arial" w:cs="Arial"/>
      <w:b/>
      <w:i/>
      <w:color w:val="808080"/>
      <w:sz w:val="24"/>
      <w:szCs w:val="22"/>
      <w:lang w:val="x-none" w:eastAsia="x-none"/>
    </w:rPr>
  </w:style>
  <w:style w:type="table" w:styleId="PlainTable5">
    <w:name w:val="Plain Table 5"/>
    <w:basedOn w:val="TableNormal"/>
    <w:uiPriority w:val="99"/>
    <w:rsid w:val="00B17E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E49D" w:themeColor="text1" w:themeTint="80"/>
        </w:tcBorders>
        <w:shd w:val="clear" w:color="auto" w:fill="555759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E49D" w:themeColor="text1" w:themeTint="80"/>
        </w:tcBorders>
        <w:shd w:val="clear" w:color="auto" w:fill="555759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E49D" w:themeColor="text1" w:themeTint="80"/>
        </w:tcBorders>
        <w:shd w:val="clear" w:color="auto" w:fill="555759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E49D" w:themeColor="text1" w:themeTint="80"/>
        </w:tcBorders>
        <w:shd w:val="clear" w:color="auto" w:fill="555759" w:themeFill="background1"/>
      </w:tcPr>
    </w:tblStylePr>
    <w:tblStylePr w:type="band1Vert">
      <w:tblPr/>
      <w:tcPr>
        <w:shd w:val="clear" w:color="auto" w:fill="505254" w:themeFill="background1" w:themeFillShade="F2"/>
      </w:tcPr>
    </w:tblStylePr>
    <w:tblStylePr w:type="band1Horz">
      <w:tblPr/>
      <w:tcPr>
        <w:shd w:val="clear" w:color="auto" w:fill="505254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594F"/>
    <w:tblPr>
      <w:tblStyleRowBandSize w:val="1"/>
      <w:tblStyleColBandSize w:val="1"/>
      <w:tblBorders>
        <w:top w:val="single" w:sz="4" w:space="0" w:color="F9B9A7" w:themeColor="accent1" w:themeTint="66"/>
        <w:left w:val="single" w:sz="4" w:space="0" w:color="F9B9A7" w:themeColor="accent1" w:themeTint="66"/>
        <w:bottom w:val="single" w:sz="4" w:space="0" w:color="F9B9A7" w:themeColor="accent1" w:themeTint="66"/>
        <w:right w:val="single" w:sz="4" w:space="0" w:color="F9B9A7" w:themeColor="accent1" w:themeTint="66"/>
        <w:insideH w:val="single" w:sz="4" w:space="0" w:color="F9B9A7" w:themeColor="accent1" w:themeTint="66"/>
        <w:insideV w:val="single" w:sz="4" w:space="0" w:color="F9B9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F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45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225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7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henai\Documents\Documents\Documents\AirbiquityDocs\Airbiquity%20Document%20Template.dotx" TargetMode="Externa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irbiquity Aria">
  <a:themeElements>
    <a:clrScheme name="Custom 1">
      <a:dk1>
        <a:srgbClr val="97CA3D"/>
      </a:dk1>
      <a:lt1>
        <a:srgbClr val="555759"/>
      </a:lt1>
      <a:dk2>
        <a:srgbClr val="1C9AD6"/>
      </a:dk2>
      <a:lt2>
        <a:srgbClr val="091F40"/>
      </a:lt2>
      <a:accent1>
        <a:srgbClr val="F0512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213BFF"/>
      </a:hlink>
      <a:folHlink>
        <a:srgbClr val="FFFF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radition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</a:schemeClr>
              <a:schemeClr val="phClr">
                <a:tint val="90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90000"/>
                <a:satMod val="300000"/>
              </a:schemeClr>
            </a:duotone>
          </a:blip>
          <a:stretch/>
        </a:blipFill>
      </a:fillStyleLst>
      <a:lnStyleLst>
        <a:ln w="15875" cap="flat" cmpd="sng" algn="ctr">
          <a:solidFill>
            <a:schemeClr val="phClr">
              <a:shade val="95000"/>
              <a:satMod val="105000"/>
            </a:schemeClr>
          </a:solidFill>
          <a:prstDash val="solid"/>
          <a:miter/>
        </a:ln>
        <a:ln w="38100" cap="flat" cmpd="sng" algn="ctr">
          <a:solidFill>
            <a:schemeClr val="phClr">
              <a:shade val="90000"/>
            </a:schemeClr>
          </a:solidFill>
          <a:prstDash val="solid"/>
          <a:miter/>
        </a:ln>
        <a:ln w="76200" cap="flat" cmpd="dbl" algn="ctr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>
            <a:innerShdw blurRad="127000">
              <a:srgbClr val="FFFFFF">
                <a:alpha val="35000"/>
              </a:srgbClr>
            </a:innerShdw>
          </a:effectLst>
          <a:scene3d>
            <a:camera prst="orthographicFront">
              <a:rot lat="0" lon="0" rev="0"/>
            </a:camera>
            <a:lightRig rig="chilly" dir="tl">
              <a:rot lat="0" lon="0" rev="5400000"/>
            </a:lightRig>
          </a:scene3d>
          <a:sp3d prstMaterial="softEdge">
            <a:bevelT w="0" h="0"/>
          </a:sp3d>
        </a:effectStyle>
        <a:effectStyle>
          <a:effectLst>
            <a:outerShdw blurRad="63500" dist="25400" dir="5400000" algn="br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3600000"/>
            </a:lightRig>
          </a:scene3d>
          <a:sp3d>
            <a:bevelT w="889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75000"/>
              </a:schemeClr>
              <a:schemeClr val="phClr">
                <a:satMod val="300000"/>
              </a:schemeClr>
            </a:duotone>
          </a:blip>
          <a:stretch/>
        </a:blipFill>
      </a:bgFillStyleLst>
    </a:fmtScheme>
  </a:themeElements>
  <a:objectDefaults>
    <a:spDef>
      <a:spPr>
        <a:noFill/>
        <a:ln w="19050">
          <a:solidFill>
            <a:schemeClr val="tx2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es xmlns="55bf6b92-916c-4864-b2c0-d85201e808c0">Draft</States>
    <_Flow_SignoffStatus xmlns="55bf6b92-916c-4864-b2c0-d85201e808c0" xsi:nil="true"/>
    <Comments xmlns="55bf6b92-916c-4864-b2c0-d85201e808c0" xsi:nil="true"/>
    <lcf76f155ced4ddcb4097134ff3c332f xmlns="55bf6b92-916c-4864-b2c0-d85201e808c0">
      <Terms xmlns="http://schemas.microsoft.com/office/infopath/2007/PartnerControls"/>
    </lcf76f155ced4ddcb4097134ff3c332f>
    <TaxCatchAll xmlns="c6b162cd-65a0-4388-85ca-aeb242f02c9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AF747789CF645935B55B5DBD0DDF2" ma:contentTypeVersion="24" ma:contentTypeDescription="Create a new document." ma:contentTypeScope="" ma:versionID="1dd3d9c141d42aaa9d4a78c962ff5cef">
  <xsd:schema xmlns:xsd="http://www.w3.org/2001/XMLSchema" xmlns:xs="http://www.w3.org/2001/XMLSchema" xmlns:p="http://schemas.microsoft.com/office/2006/metadata/properties" xmlns:ns2="55bf6b92-916c-4864-b2c0-d85201e808c0" xmlns:ns3="c6b162cd-65a0-4388-85ca-aeb242f02c97" targetNamespace="http://schemas.microsoft.com/office/2006/metadata/properties" ma:root="true" ma:fieldsID="c9c034ff7e65860c3faa7ac166995789" ns2:_="" ns3:_="">
    <xsd:import namespace="55bf6b92-916c-4864-b2c0-d85201e808c0"/>
    <xsd:import namespace="c6b162cd-65a0-4388-85ca-aeb242f02c97"/>
    <xsd:element name="properties">
      <xsd:complexType>
        <xsd:sequence>
          <xsd:element name="documentManagement">
            <xsd:complexType>
              <xsd:all>
                <xsd:element ref="ns2:State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LengthInSeconds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f6b92-916c-4864-b2c0-d85201e808c0" elementFormDefault="qualified">
    <xsd:import namespace="http://schemas.microsoft.com/office/2006/documentManagement/types"/>
    <xsd:import namespace="http://schemas.microsoft.com/office/infopath/2007/PartnerControls"/>
    <xsd:element name="States" ma:index="1" nillable="true" ma:displayName="States" ma:default="Choose Document State..." ma:description="Document Status" ma:format="Dropdown" ma:internalName="States">
      <xsd:simpleType>
        <xsd:restriction base="dms:Choice">
          <xsd:enumeration value="Choose Document State..."/>
          <xsd:enumeration value="Draft"/>
          <xsd:enumeration value="Review"/>
          <xsd:enumeration value="Approved"/>
        </xsd:restriction>
      </xsd:simple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s" ma:index="21" nillable="true" ma:displayName="Comments" ma:description="Files that are used in the document but are not updated in this release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b520b43-8bd6-4080-a942-00a3fa2f31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162cd-65a0-4388-85ca-aeb242f02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3a7c32-846e-4e54-938c-8b9b70d2ae9a}" ma:internalName="TaxCatchAll" ma:showField="CatchAllData" ma:web="c6b162cd-65a0-4388-85ca-aeb242f02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2FF97-C839-4408-8046-F6BC893AC04C}">
  <ds:schemaRefs>
    <ds:schemaRef ds:uri="http://schemas.microsoft.com/office/2006/metadata/properties"/>
    <ds:schemaRef ds:uri="http://schemas.microsoft.com/office/infopath/2007/PartnerControls"/>
    <ds:schemaRef ds:uri="55bf6b92-916c-4864-b2c0-d85201e808c0"/>
    <ds:schemaRef ds:uri="c6b162cd-65a0-4388-85ca-aeb242f02c97"/>
  </ds:schemaRefs>
</ds:datastoreItem>
</file>

<file path=customXml/itemProps2.xml><?xml version="1.0" encoding="utf-8"?>
<ds:datastoreItem xmlns:ds="http://schemas.openxmlformats.org/officeDocument/2006/customXml" ds:itemID="{DB196685-D2E8-DE4F-BD86-88765BB5A5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AFD5EE-AE72-4C57-8378-C7FF7BC11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f6b92-916c-4864-b2c0-d85201e808c0"/>
    <ds:schemaRef ds:uri="c6b162cd-65a0-4388-85ca-aeb242f02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EFED72-E4B7-4EB9-A848-62097631A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C:\Users\RShenai\Documents\Documents\Documents\AirbiquityDocs\Airbiquity Document Template.dotx</Template>
  <TotalTime>30</TotalTime>
  <Pages>4</Pages>
  <Words>550</Words>
  <Characters>3359</Characters>
  <Application>Microsoft Office Word</Application>
  <DocSecurity>0</DocSecurity>
  <Lines>197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Fleet Admin User Guide</vt:lpstr>
    </vt:vector>
  </TitlesOfParts>
  <Manager/>
  <Company/>
  <LinksUpToDate>false</LinksUpToDate>
  <CharactersWithSpaces>3753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Fleet Admin User Guide</dc:title>
  <dc:subject/>
  <dc:creator>Doug Manis</dc:creator>
  <cp:keywords/>
  <dc:description/>
  <cp:lastModifiedBy>Doug Manis</cp:lastModifiedBy>
  <cp:revision>46</cp:revision>
  <cp:lastPrinted>2017-09-18T22:18:00Z</cp:lastPrinted>
  <dcterms:created xsi:type="dcterms:W3CDTF">2019-07-05T20:13:00Z</dcterms:created>
  <dcterms:modified xsi:type="dcterms:W3CDTF">2025-06-09T19:17:00Z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0x010100939AF747789CF645935B55B5DBD0DDF2</vt:lpwstr>
  </property>
  <property fmtid="{D5CDD505-2E9C-101B-9397-08002B2CF9AE}" pid="3" name="AuthorIds_UIVersion_4608">
    <vt:lpwstr>13</vt:lpwstr>
  </property>
  <property fmtid="{D5CDD505-2E9C-101B-9397-08002B2CF9AE}" pid="4" name="MediaServiceImageTags">
    <vt:lpwstr/>
  </property>
</Properties>
</file>